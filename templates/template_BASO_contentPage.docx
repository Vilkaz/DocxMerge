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${set_title}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${steckbrief_id}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sectPr w:rsidR="005C3F9C" w:rsidRPr="00046E35" w:rsidSect="00B47F8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D7C22" w14:textId="77777777" w:rsidR="00BC6A46" w:rsidRDefault="00BC6A46">
      <w:r>
        <w:separator/>
      </w:r>
    </w:p>
  </w:endnote>
  <w:endnote w:type="continuationSeparator" w:id="0">
    <w:p w14:paraId="370C25E7" w14:textId="77777777" w:rsidR="00BC6A46" w:rsidRDefault="00BC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1FED1" w14:textId="77777777" w:rsidR="00BC6A46" w:rsidRDefault="00BC6A46">
      <w:r>
        <w:separator/>
      </w:r>
    </w:p>
  </w:footnote>
  <w:footnote w:type="continuationSeparator" w:id="0">
    <w:p w14:paraId="20CB78F6" w14:textId="77777777" w:rsidR="00BC6A46" w:rsidRDefault="00BC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C6A46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okol\Downloads\Basic%20Lay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140DD-C558-44B1-B29C-2414C583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</dc:title>
  <dc:subject/>
  <dc:creator>Vladimir Sokol</dc:creator>
  <cp:keywords/>
  <dc:description/>
  <cp:lastModifiedBy>Kukanauskas, Vilius</cp:lastModifiedBy>
  <cp:revision>2</cp:revision>
  <dcterms:created xsi:type="dcterms:W3CDTF">2016-02-09T10:47:00Z</dcterms:created>
  <dcterms:modified xsi:type="dcterms:W3CDTF">2016-02-09T10:47:00Z</dcterms:modified>
</cp:coreProperties>
</file>