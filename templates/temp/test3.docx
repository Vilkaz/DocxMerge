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Geile Headline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bester set ever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projekt typ ist sehr wichtig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/>
    <w:p w14:paraId="1F3B5F9C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  <w:sectPr w:rsidR="00046E35" w:rsidRPr="00261502" w:rsidSect="00CA0081">
          <w:type w:val="continuous"/>
          <w:pgSz w:w="11907" w:h="16840" w:code="9"/>
          <w:pgMar w:top="1985" w:right="1134" w:bottom="1219" w:left="1985" w:header="907" w:footer="0" w:gutter="0"/>
          <w:cols w:num="2" w:space="312"/>
          <w:titlePg/>
          <w:docGrid w:linePitch="360"/>
        </w:sectPr>
      </w:pPr>
    </w:p>
    <w:p w14:paraId="43CFAF6D" w14:textId="77777777" w:rsidR="00046E35" w:rsidRPr="00261502" w:rsidRDefault="00046E35" w:rsidP="00046E35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743929CB" wp14:editId="5005554B">
                <wp:simplePos x="0" y="0"/>
                <wp:positionH relativeFrom="column">
                  <wp:posOffset>-127000</wp:posOffset>
                </wp:positionH>
                <wp:positionV relativeFrom="page">
                  <wp:posOffset>9439275</wp:posOffset>
                </wp:positionV>
                <wp:extent cx="5597525" cy="466725"/>
                <wp:effectExtent l="0" t="0" r="3175" b="0"/>
                <wp:wrapSquare wrapText="bothSides"/>
                <wp:docPr id="1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75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A93B2" w14:textId="77777777" w:rsidR="00046E35" w:rsidRPr="002C18B1" w:rsidRDefault="00046E35" w:rsidP="00046E35">
                            <w:pPr>
                              <w:autoSpaceDE w:val="0"/>
                              <w:autoSpaceDN w:val="0"/>
                              <w:adjustRightInd w:val="0"/>
                              <w:spacing w:line="280" w:lineRule="exact"/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B. Braun Melsungen AG | 34209 Melsungen | Germany</w:t>
                            </w:r>
                          </w:p>
                          <w:p w14:paraId="7AE0DAEB" w14:textId="77777777" w:rsidR="00046E35" w:rsidRPr="002C18B1" w:rsidRDefault="00046E35" w:rsidP="00046E35">
                            <w:pPr>
                              <w:spacing w:line="280" w:lineRule="exact"/>
                              <w:rPr>
                                <w:rFonts w:ascii="RotisSansSerif" w:hAnsi="RotisSansSerif"/>
                                <w:sz w:val="20"/>
                              </w:rPr>
                            </w:pPr>
                            <w:r w:rsidRPr="002C18B1">
                              <w:rPr>
                                <w:rFonts w:ascii="RotisSansSerif" w:hAnsi="RotisSansSerif" w:cs="RotisSansSerifPro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t>Tel. +49 5661 71-0 | Fax +49 5661 71-2732 | www.bbraun.com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3929CB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10pt;margin-top:743.25pt;width:440.75pt;height:36.7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FqiLewIAAP8EAAAOAAAAZHJzL2Uyb0RvYy54bWysVNuO2yAQfa/Uf0C8Z21nnYutOKu9NFWl 7UXa7QcQwDEqBgok9nbVf++A42x6eaiq+gGPYTic4Zzx6qpvJTpw64RWFc4uUoy4opoJtavw58fN ZImR80QxIrXiFX7iDl+tX79adabkU91oybhFAKJc2ZkKN96bMkkcbXhL3IU2XMFirW1LPHzaXcIs 6QC9lck0TedJpy0zVlPuHMzeDYt4HfHrmlP/sa4d90hWGLj5ONo4bsOYrFek3FliGkGPNMg/sGiJ UHDoCeqOeIL2VvwG1QpqtdO1v6C6TXRdC8pjDVBNlv5SzUNDDI+1wOU4c7om9/9g6YfDJ4sEA+0w UqQFiR5572suGboMt9MZV0LSg4E039/oPmSGSp251/SLQ0rfNkTt+LW1ums4YcAuCzuTs60Djgsg 2+69ZnAM2XsdgfratgEQLgMBOqj0dFIGqCAKk7NZsZhNZxhRWMvn8wXE4QhSjruNdf4t1y0KQYUt KB/RyeHe+SF1TInstRRsI6SMH3a3vZUWHQi4ZBOfI7o7T5MqJCsdtg2IwwyQhDPCWqAbVX8usmme 3kyLyWa+XEzyTT6bFIt0OUmz4qaYp3mR322+B4JZXjaCMa7uheKjA7P87xQ+9sLgnehB1FV4fjlL B4nO2bvzItP4/KnIVnhoSCnaCi9PSaQMwr5RDMompSdCDnHyM/0oCNzB+I63Em0QlB884PttDyjB G1vNnsAQVoNeoDr8RSBotP2GUQcdWWH3dU8sx0i+U2Cq0L5jYMdgOwZEUdhaYY/REN76oc33xopd A8iDbZW+BuPVInrihcXRrtBlkfzxjxDa+Pw7Zr38t9Y/AAAA//8DAFBLAwQUAAYACAAAACEADjDM Qt4AAAANAQAADwAAAGRycy9kb3ducmV2LnhtbEyPwW7CMBBE75X4B2uRuIEDghClcVDVlg9o4MDR xEuSEq9DbCD5+25P7W13ZzT7JtsNthUP7H3jSMFyEYFAKp1pqFJwPOznCQgfNBndOkIFI3rY5ZOX TKfGPekLH0WoBIeQT7WCOoQuldKXNVrtF65DYu3ieqsDr30lTa+fHG5buYqiWFrdEH+odYfvNZbX 4m4VmO3qVoZrMRbf+wvdxs9D1Z0+lJpNh7dXEAGH8GeGX3xGh5yZzu5OxotWwZzj2crCOok3INiS xEseznzaxCzKPJP/W+Q/AAAA//8DAFBLAQItABQABgAIAAAAIQC2gziS/gAAAOEBAAATAAAAAAAA AAAAAAAAAAAAAABbQ29udGVudF9UeXBlc10ueG1sUEsBAi0AFAAGAAgAAAAhADj9If/WAAAAlAEA AAsAAAAAAAAAAAAAAAAALwEAAF9yZWxzLy5yZWxzUEsBAi0AFAAGAAgAAAAhAIIWqIt7AgAA/wQA AA4AAAAAAAAAAAAAAAAALgIAAGRycy9lMm9Eb2MueG1sUEsBAi0AFAAGAAgAAAAhAA4wzELeAAAA DQEAAA8AAAAAAAAAAAAAAAAA1QQAAGRycy9kb3ducmV2LnhtbFBLBQYAAAAABAAEAPMAAADgBQAA AAA= " stroked="f" strokeweight=".5pt">
                <v:textbox inset="0,0,0,0">
                  <w:txbxContent>
                    <w:p w14:paraId="315A93B2" w14:textId="77777777" w:rsidR="00046E35" w:rsidRPr="002C18B1" w:rsidRDefault="00046E35" w:rsidP="00046E35">
                      <w:pPr>
                        <w:autoSpaceDE w:val="0"/>
                        <w:autoSpaceDN w:val="0"/>
                        <w:adjustRightInd w:val="0"/>
                        <w:spacing w:line="280" w:lineRule="exact"/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B. Braun Melsungen AG | 34209 Melsungen | Germany</w:t>
                      </w:r>
                    </w:p>
                    <w:p w14:paraId="7AE0DAEB" w14:textId="77777777" w:rsidR="00046E35" w:rsidRPr="002C18B1" w:rsidRDefault="00046E35" w:rsidP="00046E35">
                      <w:pPr>
                        <w:spacing w:line="280" w:lineRule="exact"/>
                        <w:rPr>
                          <w:rFonts w:ascii="RotisSansSerif" w:hAnsi="RotisSansSerif"/>
                          <w:sz w:val="20"/>
                        </w:rPr>
                      </w:pPr>
                      <w:r w:rsidRPr="002C18B1">
                        <w:rPr>
                          <w:rFonts w:ascii="RotisSansSerif" w:hAnsi="RotisSansSerif" w:cs="RotisSansSerifPro"/>
                          <w:color w:val="000000"/>
                          <w:sz w:val="20"/>
                          <w:szCs w:val="20"/>
                          <w:lang w:val="de-DE"/>
                        </w:rPr>
                        <w:t>Tel. +49 5661 71-0 | Fax +49 5661 71-2732 | www.bbraun.com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F22848">
        <w:rPr>
          <w:rFonts w:ascii="RotisSansSerif" w:hAnsi="RotisSansSerif" w:cs="RotisSansSerifPro"/>
          <w:noProof/>
          <w:color w:val="000000"/>
          <w:sz w:val="20"/>
          <w:szCs w:val="20"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A60485" wp14:editId="37086032">
                <wp:simplePos x="0" y="0"/>
                <wp:positionH relativeFrom="page">
                  <wp:posOffset>0</wp:posOffset>
                </wp:positionH>
                <wp:positionV relativeFrom="page">
                  <wp:posOffset>9973310</wp:posOffset>
                </wp:positionV>
                <wp:extent cx="1134110" cy="720090"/>
                <wp:effectExtent l="0" t="0" r="8890" b="3810"/>
                <wp:wrapNone/>
                <wp:docPr id="39" name="Rechteck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4110" cy="720090"/>
                        </a:xfrm>
                        <a:prstGeom prst="rect">
                          <a:avLst/>
                        </a:prstGeom>
                        <a:solidFill>
                          <a:srgbClr val="00B48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D5CC9" id="Rechteck 39" o:spid="_x0000_s1026" style="position:absolute;margin-left:0;margin-top:785.3pt;width:89.3pt;height:56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7aXPogIAAJ8FAAAOAAAAZHJzL2Uyb0RvYy54bWysVFtP2zAUfp+0/2D5fSQpZYOIFHVFnSZV gICJZ9exmwjHx7Pdpt2v59i50DG0h2l5sGKf73znfi6v9o0iO2FdDbqg2UlKidAcylpvCvrjcfnp nBLnmS6ZAi0KehCOXs0+frhsTS4mUIEqhSVIol3emoJW3ps8SRyvRMPcCRihUSjBNszj1W6S0rIW 2RuVTNL0c9KCLY0FLpzD1+tOSGeRX0rB/a2UTniiCoq++XjaeK7DmcwuWb6xzFQ1791g/+BFw2qN Rkeqa+YZ2dr6D6qm5hYcSH/CoUlAypqLGANGk6VvonmomBExFkyOM2Oa3P+j5Te7O0vqsqCnF5Ro 1mCN7gWvvODPBJ8wP61xOcIezJ0NETqzAv7sUJD8JgkX12P20jYBi/GRfUz2YUy22HvC8THLTqdZ hjXhKPuCtbyI1UhYPmgb6/w3AQ0JPwW1WMyYY7ZbOR/ss3yARMdA1eWyVipe7Ga9UJbsWCh8+nV6 PgmxoIo7hikdwBqCWicOLzGwLpYYlT8oEXBK3wuJyULvJ9GT2KZitMM4F9pnnahipejMn6X4DdZD YweN6EskDMwS7Y/cPcGA7EgG7s7LHh9URezyUTn9m2Od8qgRLYP2o3JTa7DvESiMqrfc4YckdakJ WVpDecBWstDNmDN8WWPdVsz5O2ZxqLDUuCj8LR5SQVtQ6P8oqcD+eu894LHXUUpJi0NaUPdzy6yg RH3XOAUX2XQapjpepmfYRZTYY8n6WKK3zQKwHTJcSYbH34D3aviVFpon3CfzYBVFTHO0XVDu7XBZ +G554EbiYj6PMJxkw/xKPxgeyENWQ18+7p+YNX3zemz7GxgGmuVverjDBk0N860HWccGf81rn2/c ArFx+o0V1szxPaJe9+rsBQAA//8DAFBLAwQUAAYACAAAACEAptZCQN8AAAAKAQAADwAAAGRycy9k b3ducmV2LnhtbEyPwU7DMBBE70j9B2srcaN2KkiiEKcqqKgSN0olrk7sOlHjdRS7aeDr2Z7gNruz mn1TbmbXs8mMofMoIVkJYAYbrzu0Eo6fbw85sBAVatV7NBK+TYBNtbgrVaH9FT/MdIiWUQiGQklo YxwKzkPTGqfCyg8GyTv50alI42i5HtWVwl3P10Kk3KkO6UOrBvPamuZ8uDgJtnu3+1Oye8n2aTLV Xz+79fZ4lvJ+OW+fgUUzx79juOETOlTEVPsL6sB6CVQk0vYpEymwm5/lJGoSaf4ogFcl/1+h+gUA AP//AwBQSwECLQAUAAYACAAAACEAtoM4kv4AAADhAQAAEwAAAAAAAAAAAAAAAAAAAAAAW0NvbnRl bnRfVHlwZXNdLnhtbFBLAQItABQABgAIAAAAIQA4/SH/1gAAAJQBAAALAAAAAAAAAAAAAAAAAC8B AABfcmVscy8ucmVsc1BLAQItABQABgAIAAAAIQB+7aXPogIAAJ8FAAAOAAAAAAAAAAAAAAAAAC4C AABkcnMvZTJvRG9jLnhtbFBLAQItABQABgAIAAAAIQCm1kJA3wAAAAoBAAAPAAAAAAAAAAAAAAAA APwEAABkcnMvZG93bnJldi54bWxQSwUGAAAAAAQABADzAAAACAYAAAAA " fillcolor="#00b482" stroked="f" strokeweight="1pt">
                <v:path arrowok="t"/>
                <w10:wrap anchorx="page" anchory="page"/>
              </v:rect>
            </w:pict>
          </mc:Fallback>
        </mc:AlternateContent>
      </w:r>
    </w:p>
    <w:p w14:paraId="1189B494" w14:textId="77777777" w:rsidR="00046E35" w:rsidRPr="00BD29CE" w:rsidRDefault="00046E35" w:rsidP="00046E35">
      <w:pPr>
        <w:rPr>
          <w:szCs w:val="20"/>
        </w:rPr>
      </w:pPr>
    </w:p>
    <w:tbl>
      <w:tblPr>
        <w:tblStyle w:val="Gitternetztabelle2Akzent6"/>
        <w:tblW w:w="0" w:type="auto"/>
        <w:tblLook w:val="04A0" w:firstRow="1" w:lastRow="0" w:firstColumn="1" w:lastColumn="0" w:noHBand="0" w:noVBand="1"/>
      </w:tblPr>
      <w:tblGrid>
        <w:gridCol w:w="2308"/>
        <w:gridCol w:w="1930"/>
      </w:tblGrid>
      <w:tr w:rsidR="00046E35" w14:paraId="6DEF9246" w14:textId="77777777" w:rsidTr="00597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AE14C4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${set_title}</w:t>
            </w:r>
          </w:p>
        </w:tc>
        <w:tc>
          <w:tcPr>
            <w:tcW w:w="4389" w:type="dxa"/>
            <w:tcBorders>
              <w:top w:val="single" w:sz="4" w:space="0" w:color="auto"/>
            </w:tcBorders>
            <w:shd w:val="clear" w:color="auto" w:fill="82DAC1"/>
          </w:tcPr>
          <w:p w14:paraId="60386109" w14:textId="77777777" w:rsidR="00046E35" w:rsidRDefault="00046E35" w:rsidP="00597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2278E85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ACB78E0" w14:textId="77777777" w:rsidR="00046E35" w:rsidRDefault="00046E35" w:rsidP="005971BE">
            <w:pPr>
              <w:rPr>
                <w:szCs w:val="20"/>
              </w:rPr>
            </w:pPr>
          </w:p>
        </w:tc>
        <w:tc>
          <w:tcPr>
            <w:tcW w:w="4389" w:type="dxa"/>
            <w:shd w:val="clear" w:color="auto" w:fill="FFFFFF" w:themeFill="background1"/>
          </w:tcPr>
          <w:p w14:paraId="0AE8DD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4C0FB026" w14:textId="77777777" w:rsidTr="005971B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3768D9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${steckbrief_id}</w:t>
            </w:r>
          </w:p>
        </w:tc>
        <w:tc>
          <w:tcPr>
            <w:tcW w:w="4389" w:type="dxa"/>
          </w:tcPr>
          <w:p w14:paraId="46231CAB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${indication}</w:t>
            </w:r>
          </w:p>
        </w:tc>
      </w:tr>
      <w:tr w:rsidR="00046E35" w14:paraId="1E7044F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10E58E74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${location_label}</w:t>
            </w:r>
          </w:p>
        </w:tc>
        <w:tc>
          <w:tcPr>
            <w:tcW w:w="4389" w:type="dxa"/>
            <w:shd w:val="clear" w:color="auto" w:fill="81DAC1"/>
          </w:tcPr>
          <w:p w14:paraId="5196BA27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${hospital_location}</w:t>
            </w:r>
          </w:p>
        </w:tc>
      </w:tr>
      <w:tr w:rsidR="00046E35" w14:paraId="7406324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541330B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${disciplin_label}</w:t>
            </w:r>
          </w:p>
        </w:tc>
        <w:tc>
          <w:tcPr>
            <w:tcW w:w="4389" w:type="dxa"/>
          </w:tcPr>
          <w:p w14:paraId="7F40CD0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${disciplin}</w:t>
            </w:r>
          </w:p>
        </w:tc>
      </w:tr>
      <w:tr w:rsidR="00046E35" w14:paraId="776C58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CC39234" w14:textId="77777777" w:rsidR="00046E35" w:rsidRDefault="00046E35" w:rsidP="005971BE">
            <w:pPr>
              <w:rPr>
                <w:szCs w:val="20"/>
              </w:rPr>
            </w:pPr>
            <w:bookmarkStart w:id="0" w:name="_GoBack"/>
            <w:r>
              <w:rPr>
                <w:szCs w:val="20"/>
              </w:rPr>
              <w:t>${set_name_label} / ${set_number_label}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5CCA895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${set_name} / ${set_number}</w:t>
            </w:r>
          </w:p>
        </w:tc>
      </w:tr>
      <w:bookmarkEnd w:id="0"/>
      <w:tr w:rsidR="00046E35" w14:paraId="341A15FB" w14:textId="77777777" w:rsidTr="005971BE">
        <w:trPr>
          <w:trHeight w:val="2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1280E1A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${set_img_label}</w:t>
            </w:r>
          </w:p>
        </w:tc>
        <w:tc>
          <w:tcPr>
            <w:tcW w:w="4389" w:type="dxa"/>
            <w:shd w:val="clear" w:color="auto" w:fill="82DAC1"/>
          </w:tcPr>
          <w:p w14:paraId="755E0CB3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${set_img}</w:t>
            </w:r>
          </w:p>
        </w:tc>
      </w:tr>
      <w:tr w:rsidR="00046E35" w14:paraId="064E7F35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67CA07D6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${manufacturer_label}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C9B8BC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${manufacturer}</w:t>
            </w:r>
          </w:p>
        </w:tc>
      </w:tr>
      <w:tr w:rsidR="00046E35" w14:paraId="20E426C5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0C72B7EC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${model_description_label}</w:t>
            </w:r>
          </w:p>
        </w:tc>
        <w:tc>
          <w:tcPr>
            <w:tcW w:w="4389" w:type="dxa"/>
          </w:tcPr>
          <w:p w14:paraId="28069D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3E1D0BD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1DAC1"/>
          </w:tcPr>
          <w:p w14:paraId="6BB01F7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${current_maintanance_label} / ${repair_price_label}</w:t>
            </w:r>
          </w:p>
        </w:tc>
        <w:tc>
          <w:tcPr>
            <w:tcW w:w="4389" w:type="dxa"/>
            <w:shd w:val="clear" w:color="auto" w:fill="81DAC1"/>
          </w:tcPr>
          <w:p w14:paraId="5EB4188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046E35" w14:paraId="1B31C1C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</w:tcPr>
          <w:p w14:paraId="7B5D18EA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${yearOfConstruction_label}</w:t>
            </w:r>
          </w:p>
        </w:tc>
        <w:tc>
          <w:tcPr>
            <w:tcW w:w="4389" w:type="dxa"/>
          </w:tcPr>
          <w:p w14:paraId="3D91BDF9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${yearOfConstruction}</w:t>
            </w:r>
          </w:p>
        </w:tc>
      </w:tr>
      <w:tr w:rsidR="00046E35" w14:paraId="7F1C6CA2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EE33A8B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${ps_power_concrete_permission_label}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E49C52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${ps_power_concrete_permission}</w:t>
            </w:r>
          </w:p>
        </w:tc>
      </w:tr>
      <w:tr w:rsidR="00046E35" w14:paraId="24E5A666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00808767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${ps_renew_label}</w:t>
            </w:r>
          </w:p>
        </w:tc>
        <w:tc>
          <w:tcPr>
            <w:tcW w:w="4389" w:type="dxa"/>
            <w:shd w:val="clear" w:color="auto" w:fill="82DAC1"/>
          </w:tcPr>
          <w:p w14:paraId="5DD73A5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${ps_renew}</w:t>
            </w:r>
          </w:p>
        </w:tc>
      </w:tr>
      <w:tr w:rsidR="00046E35" w14:paraId="2BF8DA2E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192D5BFE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626C2F">
              <w:rPr>
                <w:szCs w:val="20"/>
              </w:rPr>
              <w:t>ps_power_permission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7C2ED6F1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${ps_power_permission_grant}</w:t>
            </w:r>
          </w:p>
        </w:tc>
      </w:tr>
      <w:tr w:rsidR="00046E35" w14:paraId="61158DE4" w14:textId="77777777" w:rsidTr="005971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04D6EFA8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44B4A472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</w:t>
            </w:r>
            <w:r w:rsidRPr="003143C0">
              <w:rPr>
                <w:szCs w:val="20"/>
              </w:rPr>
              <w:t>ps_power_set_storage_ps</w:t>
            </w:r>
            <w:r>
              <w:rPr>
                <w:szCs w:val="20"/>
              </w:rPr>
              <w:t>}</w:t>
            </w:r>
          </w:p>
        </w:tc>
      </w:tr>
      <w:tr w:rsidR="00046E35" w14:paraId="190B10AA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82DAC1"/>
          </w:tcPr>
          <w:p w14:paraId="12F153ED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${total_new_inventory_value_label}</w:t>
            </w:r>
          </w:p>
        </w:tc>
        <w:tc>
          <w:tcPr>
            <w:tcW w:w="4389" w:type="dxa"/>
            <w:shd w:val="clear" w:color="auto" w:fill="82DAC1"/>
          </w:tcPr>
          <w:p w14:paraId="4F2D5462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${total_new_inventory_value}</w:t>
            </w:r>
          </w:p>
        </w:tc>
      </w:tr>
      <w:tr w:rsidR="00046E35" w14:paraId="63D93F86" w14:textId="77777777" w:rsidTr="005971BE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588B1429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${KRINKO_RKI_label}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6A9150E5" w14:textId="77777777" w:rsidR="00046E35" w:rsidRDefault="00046E35" w:rsidP="00597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${KRINKO_RKI}</w:t>
            </w:r>
          </w:p>
        </w:tc>
      </w:tr>
      <w:tr w:rsidR="00046E35" w14:paraId="4D046EEC" w14:textId="77777777" w:rsidTr="005971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9" w:type="dxa"/>
            <w:shd w:val="clear" w:color="auto" w:fill="FFFFFF" w:themeFill="background1"/>
          </w:tcPr>
          <w:p w14:paraId="2066EBD2" w14:textId="77777777" w:rsidR="00046E35" w:rsidRDefault="00046E35" w:rsidP="005971BE">
            <w:pPr>
              <w:rPr>
                <w:szCs w:val="20"/>
              </w:rPr>
            </w:pPr>
            <w:r>
              <w:rPr>
                <w:szCs w:val="20"/>
              </w:rPr>
              <w:t>${to_do_label}</w:t>
            </w:r>
          </w:p>
        </w:tc>
        <w:tc>
          <w:tcPr>
            <w:tcW w:w="4389" w:type="dxa"/>
            <w:shd w:val="clear" w:color="auto" w:fill="FFFFFF" w:themeFill="background1"/>
          </w:tcPr>
          <w:p w14:paraId="27719F99" w14:textId="77777777" w:rsidR="00046E35" w:rsidRDefault="00046E35" w:rsidP="00597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14:paraId="3E20325F" w14:textId="77777777" w:rsidR="00046E35" w:rsidRPr="00460F71" w:rsidRDefault="00046E35" w:rsidP="00046E35">
      <w:pPr>
        <w:rPr>
          <w:szCs w:val="20"/>
        </w:rPr>
      </w:pPr>
    </w:p>
    <w:p w14:paraId="0CC24F90" w14:textId="77777777" w:rsidR="005C3F9C" w:rsidRPr="00046E35" w:rsidRDefault="005C3F9C" w:rsidP="00046E35"/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header4.xml" Type="http://schemas.openxmlformats.org/officeDocument/2006/relationships/header"/>
<Relationship Id="rId15" Target="footer4.xml" Type="http://schemas.openxmlformats.org/officeDocument/2006/relationships/footer"/>
<Relationship Id="rId16" Target="media/image2.jpeg" Type="http://schemas.openxmlformats.org/officeDocument/2006/relationships/image"/>
<Relationship Id="rId17" Target="header5.xml" Type="http://schemas.openxmlformats.org/officeDocument/2006/relationships/header"/>
<Relationship Id="rId18" Target="footer5.xml" Type="http://schemas.openxmlformats.org/officeDocument/2006/relationships/footer"/>
<Relationship Id="rId19" Target="header6.xml" Type="http://schemas.openxmlformats.org/officeDocument/2006/relationships/header"/>
<Relationship Id="rId2" Target="numbering.xml" Type="http://schemas.openxmlformats.org/officeDocument/2006/relationships/numbering"/>
<Relationship Id="rId20" Target="footer6.xml" Type="http://schemas.openxmlformats.org/officeDocument/2006/relationships/footer"/>
<Relationship Id="rId21" Target="fontTable.xml" Type="http://schemas.openxmlformats.org/officeDocument/2006/relationships/fontTable"/>
<Relationship Id="rId22" Target="theme/theme1.xml" Type="http://schemas.openxmlformats.org/officeDocument/2006/relationships/theme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2.xml.rels><?xml version="1.0" encoding="UTF-8" standalone="yes"?>
<Relationships xmlns="http://schemas.openxmlformats.org/package/2006/relationships">
<Relationship Id="rId1" Target="media/image1.jpeg" Type="http://schemas.openxmlformats.org/officeDocument/2006/relationships/image"/>
</Relationships>

</file>

<file path=word/_rels/settings.xml.rels><?xml version="1.0" encoding="UTF-8" standalone="yes"?>
<Relationships xmlns="http://schemas.openxmlformats.org/package/2006/relationships">
<Relationship Id="rId1" Target="file:///C:/Users/vsokol/Downloads/Basic%20Layout.dot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2016-02-09T10:51:00Z</dcterms:created>
  <dc:creator>Vladimir Sokol</dc:creator>
  <cp:lastModifiedBy>Kukanauskas, Vilius</cp:lastModifiedBy>
  <dcterms:modified xsi:type="dcterms:W3CDTF">2016-02-09T10:51:00Z</dcterms:modified>
  <cp:revision>2</cp:revision>
  <dc:title>Information</dc:title>
</cp:coreProperties>
</file>