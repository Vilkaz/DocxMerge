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5.xml"/>
  <Override ContentType="application/vnd.openxmlformats-officedocument.wordprocessingml.footer+xml" PartName="/word/footer6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header+xml" PartName="/word/header4.xml"/>
  <Override ContentType="application/vnd.openxmlformats-officedocument.wordprocessingml.header+xml" PartName="/word/header5.xml"/>
  <Override ContentType="application/vnd.openxmlformats-officedocument.wordprocessingml.header+xml" PartName="/word/header6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9F8E89" w14:textId="77777777" w:rsidR="000D1DFC" w:rsidRPr="0016345F" w:rsidRDefault="00127F6C" w:rsidP="00AF421B">
      <w:pPr>
        <w:rPr>
          <w:rFonts w:ascii="RotisSansSerif" w:hAnsi="RotisSansSerif"/>
          <w:caps/>
          <w:color w:val="00B482"/>
          <w:sz w:val="92"/>
          <w:szCs w:val="92"/>
          <w:lang w:val="en-GB"/>
        </w:rPr>
      </w:pPr>
      <w:r w:rsidRPr="0016345F">
        <w:rPr>
          <w:rFonts w:ascii="RotisSansSerif" w:hAnsi="RotisSansSerif"/>
          <w:caps/>
          <w:color w:val="00B482"/>
          <w:sz w:val="92"/>
          <w:szCs w:val="92"/>
          <w:lang w:val="en-GB"/>
        </w:rPr>
        <w:t>Geile Headline</w:t>
      </w:r>
    </w:p>
    <w:p w14:paraId="102C11D6" w14:textId="77777777" w:rsidR="000D1DFC" w:rsidRPr="0016345F" w:rsidRDefault="00127F6C" w:rsidP="00AF421B">
      <w:pPr>
        <w:rPr>
          <w:rFonts w:ascii="RotisSansSerif" w:hAnsi="RotisSansSerif"/>
          <w:color w:val="711E82"/>
          <w:sz w:val="56"/>
          <w:szCs w:val="56"/>
          <w:lang w:val="en-GB"/>
        </w:rPr>
        <w:sectPr w:rsidR="000D1DFC" w:rsidRPr="0016345F" w:rsidSect="00AF421B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3374" w:right="1134" w:bottom="1219" w:left="1985" w:header="907" w:footer="0" w:gutter="0"/>
          <w:cols w:space="180"/>
          <w:titlePg/>
          <w:docGrid w:linePitch="360"/>
        </w:sectPr>
      </w:pPr>
      <w:r w:rsidRPr="0016345F">
        <w:rPr>
          <w:rFonts w:ascii="RotisSansSerif" w:hAnsi="RotisSansSerif" w:cs="RotisSansSerifPro"/>
          <w:color w:val="711E82"/>
          <w:sz w:val="40"/>
          <w:szCs w:val="40"/>
          <w:lang w:val="en-GB"/>
        </w:rPr>
        <w:t>bester set ever</w:t>
      </w:r>
    </w:p>
    <w:p w14:paraId="05B50029" w14:textId="77777777" w:rsidR="000D1DFC" w:rsidRPr="0016345F" w:rsidRDefault="000D1DFC" w:rsidP="00AF421B">
      <w:pPr>
        <w:spacing w:before="40"/>
        <w:jc w:val="right"/>
        <w:rPr>
          <w:rFonts w:ascii="RotisSansSerif" w:hAnsi="RotisSansSerif"/>
          <w:sz w:val="32"/>
          <w:szCs w:val="32"/>
          <w:lang w:val="en-GB"/>
        </w:rPr>
        <w:sectPr w:rsidR="000D1DFC" w:rsidRPr="0016345F" w:rsidSect="00AF421B">
          <w:type w:val="continuous"/>
          <w:pgSz w:w="11907" w:h="16840" w:code="9"/>
          <w:pgMar w:top="3374" w:right="1134" w:bottom="1219" w:left="1985" w:header="907" w:footer="0" w:gutter="0"/>
          <w:cols w:space="213"/>
          <w:titlePg/>
          <w:docGrid w:linePitch="360"/>
        </w:sectPr>
      </w:pPr>
      <w:r w:rsidRPr="0016345F">
        <w:rPr>
          <w:rFonts w:ascii="RotisSansSerif" w:hAnsi="RotisSansSerif"/>
          <w:sz w:val="20"/>
          <w:szCs w:val="20"/>
          <w:lang w:val="en-GB"/>
        </w:rPr>
        <w:lastRenderedPageBreak/>
        <w:t>Issue test no | February 5th, 2016</w:t>
      </w:r>
    </w:p>
    <w:p w14:paraId="0BD3C7F7" w14:textId="3807D57A" w:rsidR="000D1DFC" w:rsidRPr="00261502" w:rsidRDefault="00127F6C" w:rsidP="00CA0081">
      <w:pPr>
        <w:autoSpaceDE w:val="0"/>
        <w:autoSpaceDN w:val="0"/>
        <w:adjustRightInd w:val="0"/>
        <w:spacing w:before="60" w:after="60" w:line="280" w:lineRule="exact"/>
        <w:rPr>
          <w:rFonts w:ascii="RotisSansSerif" w:hAnsi="RotisSansSerif" w:cs="RotisSansSerifPro"/>
          <w:color w:val="711E82"/>
          <w:sz w:val="20"/>
          <w:szCs w:val="20"/>
          <w:lang w:val="en-GB"/>
        </w:rPr>
        <w:sectPr w:rsidR="000D1DFC" w:rsidRPr="00261502" w:rsidSect="00CA0081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7" w:h="16840" w:code="9"/>
          <w:pgMar w:top="1985" w:right="1134" w:bottom="1219" w:left="1985" w:header="907" w:footer="0" w:gutter="0"/>
          <w:cols w:space="213" w:equalWidth="0">
            <w:col w:w="8788" w:space="213"/>
          </w:cols>
          <w:titlePg/>
          <w:docGrid w:linePitch="360"/>
        </w:sectPr>
      </w:pPr>
      <w:r>
        <w:rPr>
          <w:rFonts w:ascii="RotisSansSerif" w:hAnsi="RotisSansSerif" w:cs="RotisSansSerifPro"/>
          <w:color w:val="00B482"/>
          <w:lang w:val="en-GB"/>
        </w:rPr>
        <w:lastRenderedPageBreak/>
        <w:t>projekt typ ist sehr wichtig</w:t>
      </w:r>
    </w:p>
    <w:p w14:paraId="12BAB9DB" w14:textId="77777777" w:rsidR="000D1DFC" w:rsidRPr="00261502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" w:hAnsi="RotisSansSerif" w:cs="RotisSansSerifPro"/>
          <w:color w:val="000000"/>
          <w:sz w:val="20"/>
          <w:szCs w:val="20"/>
          <w:lang w:val="en-GB"/>
        </w:rPr>
      </w:pPr>
    </w:p>
    <w:p w14:paraId="2078D29D" w14:textId="602BFB4A" w:rsidR="000D1DFC" w:rsidRDefault="000D1DF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A1E0084" w14:textId="58317F24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F8BFEB3" w14:textId="7DE75CF8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61312" behindDoc="0" locked="0" layoutInCell="1" allowOverlap="1" wp14:anchorId="7DDD7752" wp14:editId="4DBD41A0">
            <wp:simplePos x="0" y="0"/>
            <wp:positionH relativeFrom="column">
              <wp:posOffset>-66675</wp:posOffset>
            </wp:positionH>
            <wp:positionV relativeFrom="paragraph">
              <wp:posOffset>331470</wp:posOffset>
            </wp:positionV>
            <wp:extent cx="5259070" cy="2798445"/>
            <wp:effectExtent l="0" t="0" r="0" b="0"/>
            <wp:wrapTight wrapText="bothSides">
              <wp:wrapPolygon edited="0">
                <wp:start x="0" y="0"/>
                <wp:lineTo x="0" y="21370"/>
                <wp:lineTo x="21490" y="21370"/>
                <wp:lineTo x="21490" y="0"/>
                <wp:lineTo x="0" y="0"/>
              </wp:wrapPolygon>
            </wp:wrapTight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B70DFD" w14:textId="30CB070B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1A09194" w14:textId="294530A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7FDBF7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CA73D3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6E4C3B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135482F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41EDA7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EB0B5B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C381DC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FDBFFA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5EBED75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7016D0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CC0A95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62D5BD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  <w:bookmarkStart w:id="0" w:name="_GoBack"/>
      <w:bookmarkEnd w:id="0"/>
    </w:p>
    <w:p w14:paraId="75298D9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629BA1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9D3DA5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F6C365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56D6F5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2542374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0E11FB7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78A6BA5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45093AD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23E1BB3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3B9A9A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4AE1674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5A02F1D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D3C569C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ED367E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7F44E7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1840F0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240613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ADE829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5451EF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7C0EAF3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F025F9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91A129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8486341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C148F2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4BC3A8A6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C29C2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592975B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2694D9B9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3771608E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1391F2F8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6122BD3A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 w14:paraId="0CC24F90" w14:textId="77777777" w:rsidR="005C3F9C" w:rsidRDefault="005C3F9C" w:rsidP="00CA0081">
      <w:pPr>
        <w:autoSpaceDE w:val="0"/>
        <w:autoSpaceDN w:val="0"/>
        <w:adjustRightInd w:val="0"/>
        <w:spacing w:line="280" w:lineRule="exact"/>
        <w:rPr>
          <w:rFonts w:ascii="RotisSansSerifPro" w:hAnsi="RotisSansSerifPro" w:cs="RotisSansSerifPro"/>
          <w:color w:val="000000"/>
          <w:sz w:val="20"/>
          <w:szCs w:val="20"/>
          <w:lang w:val="en-GB"/>
        </w:rPr>
      </w:pPr>
    </w:p>
    <w:p>
      <w:pPr>
        <w:pageBreakBefore w:val="true"/>
      </w:pP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sectPr w:rsidR="005C3F9C" w:rsidSect="00B47F89">
      <w:headerReference w:type="default" r:id="rId17"/>
      <w:footerReference w:type="default" r:id="rId18"/>
      <w:headerReference w:type="first" r:id="rId19"/>
      <w:footerReference w:type="first" r:id="rId20"/>
      <w:type w:val="continuous"/>
      <w:pgSz w:w="11907" w:h="16840" w:code="9"/>
      <w:pgMar w:top="1985" w:right="1134" w:bottom="1219" w:left="1985" w:header="907" w:footer="0" w:gutter="0"/>
      <w:cols w:num="2" w:space="31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BFAEF7" w14:textId="77777777" w:rsidR="00E832E3" w:rsidRDefault="00E832E3">
      <w:r>
        <w:separator/>
      </w:r>
    </w:p>
  </w:endnote>
  <w:endnote w:type="continuationSeparator" w:id="0">
    <w:p w14:paraId="470F44B4" w14:textId="77777777" w:rsidR="00E832E3" w:rsidRDefault="00E83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tisSansSerif">
    <w:altName w:val="Arial"/>
    <w:charset w:val="00"/>
    <w:family w:val="swiss"/>
    <w:pitch w:val="variable"/>
    <w:sig w:usb0="80000027" w:usb1="00000000" w:usb2="00000000" w:usb3="00000000" w:csb0="00000093" w:csb1="00000000"/>
  </w:font>
  <w:font w:name="RotisSansSerifPr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4BCE31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ACEA5" w14:textId="7CA774ED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Pr="000647CF">
      <w:rPr>
        <w:rFonts w:ascii="RotisSansSerif" w:hAnsi="RotisSansSerif"/>
        <w:sz w:val="16"/>
        <w:szCs w:val="16"/>
        <w:lang w:val="de-DE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977D82">
      <w:rPr>
        <w:rStyle w:val="Seitenzahl"/>
        <w:rFonts w:ascii="RotisSansSerif" w:hAnsi="RotisSansSerif"/>
        <w:noProof/>
        <w:sz w:val="16"/>
        <w:szCs w:val="16"/>
      </w:rPr>
      <w:t>1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977D82">
      <w:rPr>
        <w:rStyle w:val="Seitenzahl"/>
        <w:rFonts w:ascii="RotisSansSerif" w:hAnsi="RotisSansSerif"/>
        <w:noProof/>
        <w:sz w:val="16"/>
        <w:szCs w:val="16"/>
      </w:rPr>
      <w:t>1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5CCC7E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Pr="000647CF">
      <w:rPr>
        <w:rFonts w:ascii="RotisSansSerif" w:hAnsi="RotisSansSerif"/>
        <w:sz w:val="16"/>
        <w:szCs w:val="16"/>
        <w:lang w:val="de-DE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B19D17" w14:textId="77777777" w:rsidR="000D1DFC" w:rsidRPr="000647CF" w:rsidRDefault="000D1DFC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>
      <w:rPr>
        <w:rStyle w:val="Seitenzahl"/>
        <w:rFonts w:ascii="RotisSansSerif" w:hAnsi="RotisSansSerif"/>
        <w:noProof/>
        <w:sz w:val="16"/>
        <w:szCs w:val="16"/>
      </w:rPr>
      <w:t>4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A4A7D" w14:textId="77777777" w:rsidR="009D0D1B" w:rsidRPr="000647CF" w:rsidRDefault="007B22F5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>Page</w:t>
    </w:r>
    <w:r w:rsidR="009D0D1B" w:rsidRPr="000647CF">
      <w:rPr>
        <w:rFonts w:ascii="RotisSansSerif" w:hAnsi="RotisSansSerif"/>
        <w:sz w:val="16"/>
        <w:szCs w:val="16"/>
        <w:lang w:val="de-DE"/>
      </w:rPr>
      <w:t xml:space="preserve"> 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="009D0D1B"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2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="009D0D1B" w:rsidRPr="000647CF">
      <w:rPr>
        <w:rStyle w:val="Seitenzahl"/>
        <w:rFonts w:ascii="RotisSansSerif" w:hAnsi="RotisSansSerif"/>
        <w:sz w:val="16"/>
        <w:szCs w:val="16"/>
      </w:rPr>
      <w:t xml:space="preserve"> </w:t>
    </w:r>
    <w:r>
      <w:rPr>
        <w:rStyle w:val="Seitenzahl"/>
        <w:rFonts w:ascii="RotisSansSerif" w:hAnsi="RotisSansSerif"/>
        <w:sz w:val="16"/>
        <w:szCs w:val="16"/>
      </w:rPr>
      <w:t>of</w:t>
    </w:r>
    <w:r w:rsidR="009D0D1B" w:rsidRPr="000647CF">
      <w:rPr>
        <w:rStyle w:val="Seitenzahl"/>
        <w:rFonts w:ascii="RotisSansSerif" w:hAnsi="RotisSansSerif"/>
        <w:sz w:val="16"/>
        <w:szCs w:val="16"/>
      </w:rPr>
      <w:t xml:space="preserve"> 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="009D0D1B"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E97A44">
      <w:rPr>
        <w:rStyle w:val="Seitenzahl"/>
        <w:rFonts w:ascii="RotisSansSerif" w:hAnsi="RotisSansSerif"/>
        <w:noProof/>
        <w:sz w:val="16"/>
        <w:szCs w:val="16"/>
      </w:rPr>
      <w:t>3</w:t>
    </w:r>
    <w:r w:rsidR="009D0D1B" w:rsidRPr="000647CF">
      <w:rPr>
        <w:rStyle w:val="Seitenzahl"/>
        <w:rFonts w:ascii="RotisSansSerif" w:hAnsi="RotisSansSerif"/>
        <w:sz w:val="16"/>
        <w:szCs w:val="16"/>
      </w:rPr>
      <w:fldChar w:fldCharType="end"/>
    </w:r>
  </w:p>
  <w:p w14:paraId="7D539A13" w14:textId="77777777" w:rsidR="00000000" w:rsidRDefault="00E832E3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F1A24" w14:textId="6592C4A4" w:rsidR="009D0D1B" w:rsidRPr="000647CF" w:rsidRDefault="009D0D1B">
    <w:pPr>
      <w:pStyle w:val="Fuzeile"/>
      <w:spacing w:before="400" w:after="400"/>
      <w:jc w:val="center"/>
      <w:rPr>
        <w:rFonts w:ascii="RotisSansSerif" w:hAnsi="RotisSansSerif"/>
        <w:sz w:val="16"/>
        <w:szCs w:val="16"/>
        <w:lang w:val="de-DE"/>
      </w:rPr>
    </w:pPr>
    <w:r>
      <w:rPr>
        <w:rFonts w:ascii="RotisSansSerif" w:hAnsi="RotisSansSerif"/>
        <w:sz w:val="16"/>
        <w:szCs w:val="16"/>
        <w:lang w:val="de-DE"/>
      </w:rPr>
      <w:t xml:space="preserve">Titel | </w:t>
    </w:r>
    <w:r w:rsidRPr="000647CF">
      <w:rPr>
        <w:rFonts w:ascii="RotisSansSerif" w:hAnsi="RotisSansSerif"/>
        <w:sz w:val="16"/>
        <w:szCs w:val="16"/>
        <w:lang w:val="de-DE"/>
      </w:rPr>
      <w:t xml:space="preserve">Seite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PAGE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B47F89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  <w:r w:rsidRPr="000647CF">
      <w:rPr>
        <w:rStyle w:val="Seitenzahl"/>
        <w:rFonts w:ascii="RotisSansSerif" w:hAnsi="RotisSansSerif"/>
        <w:sz w:val="16"/>
        <w:szCs w:val="16"/>
      </w:rPr>
      <w:t xml:space="preserve"> von </w:t>
    </w:r>
    <w:r w:rsidRPr="000647CF">
      <w:rPr>
        <w:rStyle w:val="Seitenzahl"/>
        <w:rFonts w:ascii="RotisSansSerif" w:hAnsi="RotisSansSerif"/>
        <w:sz w:val="16"/>
        <w:szCs w:val="16"/>
      </w:rPr>
      <w:fldChar w:fldCharType="begin"/>
    </w:r>
    <w:r w:rsidRPr="000647CF">
      <w:rPr>
        <w:rStyle w:val="Seitenzahl"/>
        <w:rFonts w:ascii="RotisSansSerif" w:hAnsi="RotisSansSerif"/>
        <w:sz w:val="16"/>
        <w:szCs w:val="16"/>
      </w:rPr>
      <w:instrText xml:space="preserve"> NUMPAGES </w:instrText>
    </w:r>
    <w:r w:rsidRPr="000647CF">
      <w:rPr>
        <w:rStyle w:val="Seitenzahl"/>
        <w:rFonts w:ascii="RotisSansSerif" w:hAnsi="RotisSansSerif"/>
        <w:sz w:val="16"/>
        <w:szCs w:val="16"/>
      </w:rPr>
      <w:fldChar w:fldCharType="separate"/>
    </w:r>
    <w:r w:rsidR="00B47F89">
      <w:rPr>
        <w:rStyle w:val="Seitenzahl"/>
        <w:rFonts w:ascii="RotisSansSerif" w:hAnsi="RotisSansSerif"/>
        <w:noProof/>
        <w:sz w:val="16"/>
        <w:szCs w:val="16"/>
      </w:rPr>
      <w:t>2</w:t>
    </w:r>
    <w:r w:rsidRPr="000647CF">
      <w:rPr>
        <w:rStyle w:val="Seitenzahl"/>
        <w:rFonts w:ascii="RotisSansSerif" w:hAnsi="RotisSansSerif"/>
        <w:sz w:val="16"/>
        <w:szCs w:val="16"/>
      </w:rPr>
      <w:fldChar w:fldCharType="end"/>
    </w:r>
  </w:p>
  <w:p w14:paraId="646FC24D" w14:textId="77777777" w:rsidR="00000000" w:rsidRDefault="00E832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7A5F0" w14:textId="77777777" w:rsidR="00E832E3" w:rsidRDefault="00E832E3">
      <w:r>
        <w:separator/>
      </w:r>
    </w:p>
  </w:footnote>
  <w:footnote w:type="continuationSeparator" w:id="0">
    <w:p w14:paraId="381EFF34" w14:textId="77777777" w:rsidR="00E832E3" w:rsidRDefault="00E832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13C057" w14:textId="77777777" w:rsidR="000D1DFC" w:rsidRPr="00403840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D6B137" w14:textId="77777777" w:rsidR="000D1DFC" w:rsidRPr="009E4416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noProof/>
        <w:sz w:val="2"/>
        <w:szCs w:val="2"/>
        <w:lang w:val="de-DE" w:eastAsia="de-DE"/>
      </w:rPr>
      <w:drawing>
        <wp:anchor distT="0" distB="0" distL="114300" distR="114300" simplePos="0" relativeHeight="251660288" behindDoc="0" locked="0" layoutInCell="1" allowOverlap="1" wp14:anchorId="1D504950" wp14:editId="2C194905">
          <wp:simplePos x="0" y="0"/>
          <wp:positionH relativeFrom="column">
            <wp:posOffset>-352425</wp:posOffset>
          </wp:positionH>
          <wp:positionV relativeFrom="paragraph">
            <wp:posOffset>-206375</wp:posOffset>
          </wp:positionV>
          <wp:extent cx="1457960" cy="356870"/>
          <wp:effectExtent l="0" t="0" r="8890" b="5080"/>
          <wp:wrapNone/>
          <wp:docPr id="4" name="Grafik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960" cy="356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E4416">
      <w:rPr>
        <w:rFonts w:ascii="RotisSansSerif" w:hAnsi="RotisSansSerif"/>
        <w:sz w:val="2"/>
        <w:szCs w:val="2"/>
        <w:lang w:val="de-DE"/>
      </w:rPr>
      <w:t xml:space="preserve"> </w:t>
    </w:r>
    <w:r w:rsidRPr="00F1476B"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131F2E" wp14:editId="35A003CC">
              <wp:simplePos x="0" y="0"/>
              <wp:positionH relativeFrom="page">
                <wp:posOffset>0</wp:posOffset>
              </wp:positionH>
              <wp:positionV relativeFrom="page">
                <wp:posOffset>1008380</wp:posOffset>
              </wp:positionV>
              <wp:extent cx="1134110" cy="1134110"/>
              <wp:effectExtent l="0" t="0" r="8890" b="8890"/>
              <wp:wrapNone/>
              <wp:docPr id="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34110" cy="1134110"/>
                      </a:xfrm>
                      <a:prstGeom prst="rect">
                        <a:avLst/>
                      </a:prstGeom>
                      <a:solidFill>
                        <a:srgbClr val="00B48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78A4FD2" id="Rectangle_x0020_1" o:spid="_x0000_s1026" style="position:absolute;margin-left:0;margin-top:79.4pt;width:89.3pt;height:89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cNziYHsCAAD8BAAADgAAAGRycy9lMm9Eb2MueG1srFTbjtMwEH1H4h8sv3cTh3S3iTZd7YUipAVW LHyAazuNhWMb2226i/h3xk5bWuABIfrgejLj4zMzZ3x5te0V2gjnpdENJmc5RkIzw6VeNfjzp8Vk hpEPVHOqjBYNfhIeX81fvrgcbC0K0xnFhUMAon092AZ3Idg6yzzrRE/9mbFCg7M1rqcBTLfKuKMD oPcqK/L8PBuM49YZJryHr3ejE88TftsKFj60rRcBqQYDt5BWl9ZlXLP5Ja1XjtpOsh0N+g8seio1 XHqAuqOBorWTv0H1kjnjTRvOmOkz07aSiZQDZEPyX7J57KgVKRcojreHMvn/B8vebx4ckrzBU4w0 7aFFH6FoVK+UQCSWZ7C+hqhH++Bigt7eG/bFI21uO4gS186ZoROUA6kUn50ciIaHo2g5vDMc0Ok6 mFSpbev6CAg1QNvUkKdDQ8Q2IAYfCXlVEgJ9Y+DbG8Apo/X+uHU+vBGmR3HTYAfkEzzd3Pswhu5D En2jJF9IpZLhVstb5dCGRnXkN+WsiBkDuj8OUzoGaxOPje7xC7CEO6Iv8k3d/laRosxvimqyOJ9d TMpFOZ1UF/lskpPqpjrPy6q8W3yPBElZd5Jzoe+lFnvlkfLvOrubgVEzSXtoaHA1LaYp9xP2/jTJ HH5/SrKXAQZRyb7BsxizG43Y2deaQ9q0DlSqcZ+d0k8lgxrs/1NVkg5i60cJLQ1/Ahk4A02ChsKT AZvOuGeMBhi/Bvuva+oERuqtBilVpCzjvCajnF4UYLhjz/LYQzUDqAYHjMbtbRhnfG2dXHVwE0mF 0eYa5NfKJIwozZEV8I4GjFjKYPccxBk+tlPUz0dr/gMAAP//AwBQSwMEFAAGAAgAAAAhALKRSb/e AAAACAEAAA8AAABkcnMvZG93bnJldi54bWxMj8FOwzAMhu9IvENkJG4sgY21lKYTAsEBDhMd4pw2 pq3WOFWTbWVPP+8ER/u3fn9fvppcL/Y4hs6ThtuZAoFUe9tRo+Fr83qTggjRkDW9J9TwiwFWxeVF bjLrD/SJ+zI2gksoZEZDG+OQSRnqFp0JMz8gcfbjR2cij2Mj7WgOXO56eafUUjrTEX9ozYDPLdbb cuc0bJV6K/FlQev1gzzGxFTv35sPra+vpqdHEBGn+HcMZ3xGh4KZKr8jG0SvgUUib+9TFjjHSboE UWmYz5MFyCKX/wWKEwAAAP//AwBQSwECLQAUAAYACAAAACEA5JnDwPsAAADhAQAAEwAAAAAAAAAA AAAAAAAAAAAAW0NvbnRlbnRfVHlwZXNdLnhtbFBLAQItABQABgAIAAAAIQAjsmrh1wAAAJQBAAAL AAAAAAAAAAAAAAAAACwBAABfcmVscy8ucmVsc1BLAQItABQABgAIAAAAIQBw3OJgewIAAPwEAAAO AAAAAAAAAAAAAAAAACwCAABkcnMvZTJvRG9jLnhtbFBLAQItABQABgAIAAAAIQCykUm/3gAAAAgB AAAPAAAAAAAAAAAAAAAAANMEAABkcnMvZG93bnJldi54bWxQSwUGAAAAAAQABADzAAAA3gUAAAAA " fillcolor="#00b482" stroked="f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51D98C" w14:textId="77777777" w:rsidR="000D1DFC" w:rsidRPr="00403840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EFD6C" w14:textId="77777777" w:rsidR="000D1DFC" w:rsidRPr="009E4416" w:rsidRDefault="000D1DFC">
    <w:pPr>
      <w:pStyle w:val="Kopfzeile"/>
      <w:rPr>
        <w:rFonts w:ascii="RotisSansSerif" w:hAnsi="RotisSansSerif"/>
        <w:sz w:val="2"/>
        <w:szCs w:val="2"/>
        <w:lang w:val="de-DE"/>
      </w:rPr>
    </w:pPr>
    <w:r w:rsidRPr="009E4416">
      <w:rPr>
        <w:rFonts w:ascii="RotisSansSerif" w:hAnsi="RotisSansSerif"/>
        <w:sz w:val="2"/>
        <w:szCs w:val="2"/>
        <w:lang w:val="de-DE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CCC110" w14:textId="77777777" w:rsidR="009D0D1B" w:rsidRPr="00403840" w:rsidRDefault="009D0D1B">
    <w:pPr>
      <w:pStyle w:val="Kopfzeile"/>
      <w:rPr>
        <w:rFonts w:ascii="RotisSansSerif" w:hAnsi="RotisSansSerif"/>
        <w:sz w:val="2"/>
        <w:szCs w:val="2"/>
        <w:lang w:val="de-DE"/>
      </w:rPr>
    </w:pPr>
    <w:r>
      <w:rPr>
        <w:rFonts w:ascii="RotisSansSerif" w:hAnsi="RotisSansSerif"/>
        <w:sz w:val="2"/>
        <w:szCs w:val="2"/>
        <w:lang w:val="de-DE"/>
      </w:rPr>
      <w:t xml:space="preserve"> </w:t>
    </w:r>
  </w:p>
  <w:p w14:paraId="3D18BA67" w14:textId="77777777" w:rsidR="00000000" w:rsidRDefault="00E832E3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91731" w14:textId="77777777" w:rsidR="009D0D1B" w:rsidRPr="009E4416" w:rsidRDefault="009D0D1B">
    <w:pPr>
      <w:pStyle w:val="Kopfzeile"/>
      <w:rPr>
        <w:rFonts w:ascii="RotisSansSerif" w:hAnsi="RotisSansSerif"/>
        <w:sz w:val="2"/>
        <w:szCs w:val="2"/>
        <w:lang w:val="de-DE"/>
      </w:rPr>
    </w:pPr>
    <w:r w:rsidRPr="009E4416">
      <w:rPr>
        <w:rFonts w:ascii="RotisSansSerif" w:hAnsi="RotisSansSerif"/>
        <w:sz w:val="2"/>
        <w:szCs w:val="2"/>
        <w:lang w:val="de-DE"/>
      </w:rPr>
      <w:t xml:space="preserve"> </w:t>
    </w:r>
  </w:p>
  <w:p w14:paraId="7ECE1FEF" w14:textId="77777777" w:rsidR="00000000" w:rsidRDefault="00E832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F5157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1" w15:restartNumberingAfterBreak="0">
    <w:nsid w:val="09E42D23"/>
    <w:multiLevelType w:val="hybridMultilevel"/>
    <w:tmpl w:val="9EBC1C90"/>
    <w:lvl w:ilvl="0" w:tplc="7AB63708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2" w15:restartNumberingAfterBreak="0">
    <w:nsid w:val="0CBD6EAC"/>
    <w:multiLevelType w:val="hybridMultilevel"/>
    <w:tmpl w:val="59720154"/>
    <w:lvl w:ilvl="0" w:tplc="5636E7D2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3" w15:restartNumberingAfterBreak="0">
    <w:nsid w:val="252F31D4"/>
    <w:multiLevelType w:val="multilevel"/>
    <w:tmpl w:val="9EBC1C90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4" w15:restartNumberingAfterBreak="0">
    <w:nsid w:val="2F9D4B85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5" w15:restartNumberingAfterBreak="0">
    <w:nsid w:val="3E3A0917"/>
    <w:multiLevelType w:val="hybridMultilevel"/>
    <w:tmpl w:val="2A12447A"/>
    <w:lvl w:ilvl="0" w:tplc="8EB2D29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6" w15:restartNumberingAfterBreak="0">
    <w:nsid w:val="41633CB7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7" w15:restartNumberingAfterBreak="0">
    <w:nsid w:val="74B80E15"/>
    <w:multiLevelType w:val="hybridMultilevel"/>
    <w:tmpl w:val="F408810E"/>
    <w:lvl w:ilvl="0" w:tplc="B9EAFDFA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8" w15:restartNumberingAfterBreak="0">
    <w:nsid w:val="7A9152E9"/>
    <w:multiLevelType w:val="multilevel"/>
    <w:tmpl w:val="3BA6C54A"/>
    <w:lvl w:ilvl="0">
      <w:start w:val="1"/>
      <w:numFmt w:val="bullet"/>
      <w:lvlText w:val=""/>
      <w:lvlJc w:val="left"/>
      <w:pPr>
        <w:tabs>
          <w:tab w:val="num" w:pos="1225"/>
        </w:tabs>
        <w:ind w:left="1225" w:hanging="360"/>
      </w:pPr>
      <w:rPr>
        <w:rFonts w:ascii="Wingdings" w:hAnsi="Wingdings" w:hint="default"/>
        <w:color w:val="00B482"/>
      </w:rPr>
    </w:lvl>
    <w:lvl w:ilvl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abstractNum w:abstractNumId="9" w15:restartNumberingAfterBreak="0">
    <w:nsid w:val="7CDD07E1"/>
    <w:multiLevelType w:val="hybridMultilevel"/>
    <w:tmpl w:val="05D62B14"/>
    <w:lvl w:ilvl="0" w:tplc="52D0712E">
      <w:start w:val="1"/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00B482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945"/>
        </w:tabs>
        <w:ind w:left="1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5"/>
        </w:tabs>
        <w:ind w:left="2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5"/>
        </w:tabs>
        <w:ind w:left="3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5"/>
        </w:tabs>
        <w:ind w:left="4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5"/>
        </w:tabs>
        <w:ind w:left="4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5"/>
        </w:tabs>
        <w:ind w:left="5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5"/>
        </w:tabs>
        <w:ind w:left="6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5"/>
        </w:tabs>
        <w:ind w:left="69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DFC"/>
    <w:rsid w:val="00002B5C"/>
    <w:rsid w:val="000034DD"/>
    <w:rsid w:val="00014098"/>
    <w:rsid w:val="000303F0"/>
    <w:rsid w:val="000460F1"/>
    <w:rsid w:val="00046E35"/>
    <w:rsid w:val="00047EA1"/>
    <w:rsid w:val="000647CF"/>
    <w:rsid w:val="000666E8"/>
    <w:rsid w:val="0008033B"/>
    <w:rsid w:val="00094C75"/>
    <w:rsid w:val="000B7EAB"/>
    <w:rsid w:val="000D1DFC"/>
    <w:rsid w:val="000F2FFD"/>
    <w:rsid w:val="0010350E"/>
    <w:rsid w:val="00127F6C"/>
    <w:rsid w:val="00135C42"/>
    <w:rsid w:val="00142050"/>
    <w:rsid w:val="0016345F"/>
    <w:rsid w:val="00176293"/>
    <w:rsid w:val="001813BE"/>
    <w:rsid w:val="001A3670"/>
    <w:rsid w:val="001A4CC9"/>
    <w:rsid w:val="001B4A85"/>
    <w:rsid w:val="001E6E35"/>
    <w:rsid w:val="001F069A"/>
    <w:rsid w:val="00206F35"/>
    <w:rsid w:val="002120A2"/>
    <w:rsid w:val="0021230A"/>
    <w:rsid w:val="00227F2A"/>
    <w:rsid w:val="00230056"/>
    <w:rsid w:val="0024019A"/>
    <w:rsid w:val="00242ADD"/>
    <w:rsid w:val="00255140"/>
    <w:rsid w:val="00282B73"/>
    <w:rsid w:val="00294B38"/>
    <w:rsid w:val="00295039"/>
    <w:rsid w:val="002C24F3"/>
    <w:rsid w:val="002C595B"/>
    <w:rsid w:val="002D09E1"/>
    <w:rsid w:val="003143C0"/>
    <w:rsid w:val="00314B2D"/>
    <w:rsid w:val="00322D8D"/>
    <w:rsid w:val="00324B29"/>
    <w:rsid w:val="00325472"/>
    <w:rsid w:val="00326906"/>
    <w:rsid w:val="00336085"/>
    <w:rsid w:val="0034718C"/>
    <w:rsid w:val="00353A5B"/>
    <w:rsid w:val="00357968"/>
    <w:rsid w:val="003841E4"/>
    <w:rsid w:val="00397D40"/>
    <w:rsid w:val="003A3B77"/>
    <w:rsid w:val="003C0FB6"/>
    <w:rsid w:val="003C4B81"/>
    <w:rsid w:val="003F6358"/>
    <w:rsid w:val="00403840"/>
    <w:rsid w:val="00405E5F"/>
    <w:rsid w:val="0040678F"/>
    <w:rsid w:val="004132A7"/>
    <w:rsid w:val="00440890"/>
    <w:rsid w:val="00445248"/>
    <w:rsid w:val="0044603F"/>
    <w:rsid w:val="00460F71"/>
    <w:rsid w:val="00463ACE"/>
    <w:rsid w:val="004815AA"/>
    <w:rsid w:val="00486EC8"/>
    <w:rsid w:val="00535454"/>
    <w:rsid w:val="00551EE8"/>
    <w:rsid w:val="005817E6"/>
    <w:rsid w:val="005C3F9C"/>
    <w:rsid w:val="005E4D2B"/>
    <w:rsid w:val="005F01DA"/>
    <w:rsid w:val="006114E4"/>
    <w:rsid w:val="00626C2F"/>
    <w:rsid w:val="00633E97"/>
    <w:rsid w:val="006409AF"/>
    <w:rsid w:val="00647D8B"/>
    <w:rsid w:val="006934CB"/>
    <w:rsid w:val="00695028"/>
    <w:rsid w:val="006B4781"/>
    <w:rsid w:val="006C0DFD"/>
    <w:rsid w:val="006D687E"/>
    <w:rsid w:val="006E5CCE"/>
    <w:rsid w:val="006F71EE"/>
    <w:rsid w:val="00734559"/>
    <w:rsid w:val="007456C8"/>
    <w:rsid w:val="00751C86"/>
    <w:rsid w:val="00785D40"/>
    <w:rsid w:val="00786B08"/>
    <w:rsid w:val="007904AC"/>
    <w:rsid w:val="00792A7B"/>
    <w:rsid w:val="007B22F5"/>
    <w:rsid w:val="007F170A"/>
    <w:rsid w:val="007F76A6"/>
    <w:rsid w:val="00821607"/>
    <w:rsid w:val="00837CF5"/>
    <w:rsid w:val="008667F4"/>
    <w:rsid w:val="008D00A3"/>
    <w:rsid w:val="008E09C2"/>
    <w:rsid w:val="008F274E"/>
    <w:rsid w:val="00901B63"/>
    <w:rsid w:val="00925DFC"/>
    <w:rsid w:val="0093086F"/>
    <w:rsid w:val="00942D49"/>
    <w:rsid w:val="00977D82"/>
    <w:rsid w:val="009B3843"/>
    <w:rsid w:val="009B6A48"/>
    <w:rsid w:val="009D0D1B"/>
    <w:rsid w:val="009D25FA"/>
    <w:rsid w:val="009E4416"/>
    <w:rsid w:val="009F216F"/>
    <w:rsid w:val="00A14A14"/>
    <w:rsid w:val="00A87270"/>
    <w:rsid w:val="00A93215"/>
    <w:rsid w:val="00AB798A"/>
    <w:rsid w:val="00AD0876"/>
    <w:rsid w:val="00AF55A8"/>
    <w:rsid w:val="00AF7EDB"/>
    <w:rsid w:val="00B07124"/>
    <w:rsid w:val="00B277DD"/>
    <w:rsid w:val="00B37B85"/>
    <w:rsid w:val="00B404EF"/>
    <w:rsid w:val="00B4523F"/>
    <w:rsid w:val="00B47F89"/>
    <w:rsid w:val="00B748B0"/>
    <w:rsid w:val="00B91862"/>
    <w:rsid w:val="00BC4B02"/>
    <w:rsid w:val="00BD29CE"/>
    <w:rsid w:val="00C33D22"/>
    <w:rsid w:val="00C51A2E"/>
    <w:rsid w:val="00C56AEE"/>
    <w:rsid w:val="00C65F97"/>
    <w:rsid w:val="00C83018"/>
    <w:rsid w:val="00C8730C"/>
    <w:rsid w:val="00CA2B38"/>
    <w:rsid w:val="00CB7AF3"/>
    <w:rsid w:val="00CE2792"/>
    <w:rsid w:val="00CF6B6A"/>
    <w:rsid w:val="00CF7272"/>
    <w:rsid w:val="00D36794"/>
    <w:rsid w:val="00D6516F"/>
    <w:rsid w:val="00D66A78"/>
    <w:rsid w:val="00D70FF7"/>
    <w:rsid w:val="00D71FB2"/>
    <w:rsid w:val="00D7250A"/>
    <w:rsid w:val="00D80622"/>
    <w:rsid w:val="00DF5E2B"/>
    <w:rsid w:val="00E204BF"/>
    <w:rsid w:val="00E817F6"/>
    <w:rsid w:val="00E832E3"/>
    <w:rsid w:val="00E97A44"/>
    <w:rsid w:val="00ED1BF5"/>
    <w:rsid w:val="00ED374E"/>
    <w:rsid w:val="00EE5418"/>
    <w:rsid w:val="00EF2DF3"/>
    <w:rsid w:val="00EF3574"/>
    <w:rsid w:val="00F154B9"/>
    <w:rsid w:val="00F21424"/>
    <w:rsid w:val="00F23186"/>
    <w:rsid w:val="00F508C5"/>
    <w:rsid w:val="00F6325F"/>
    <w:rsid w:val="00F8049F"/>
    <w:rsid w:val="00FA0814"/>
    <w:rsid w:val="00FD4E8D"/>
    <w:rsid w:val="00FF18AC"/>
    <w:rsid w:val="00F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AA45B5"/>
  <w15:chartTrackingRefBased/>
  <w15:docId w15:val="{1865EFA0-E05A-4B4B-8913-08B381C0A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en-US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397D40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rsid w:val="00397D40"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rsid w:val="000647CF"/>
  </w:style>
  <w:style w:type="character" w:styleId="Hyperlink">
    <w:name w:val="Hyperlink"/>
    <w:basedOn w:val="Absatz-Standardschriftart"/>
    <w:uiPriority w:val="99"/>
    <w:unhideWhenUsed/>
    <w:rsid w:val="00357968"/>
    <w:rPr>
      <w:color w:val="0000FF"/>
      <w:u w:val="single"/>
    </w:rPr>
  </w:style>
  <w:style w:type="table" w:styleId="Tabellenraster">
    <w:name w:val="Table Grid"/>
    <w:basedOn w:val="NormaleTabelle"/>
    <w:uiPriority w:val="59"/>
    <w:rsid w:val="00227F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6farbigAkzent3">
    <w:name w:val="List Table 6 Colorful Accent 3"/>
    <w:basedOn w:val="NormaleTabelle"/>
    <w:uiPriority w:val="51"/>
    <w:rsid w:val="00227F2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ntabelle5dunkelAkzent3">
    <w:name w:val="List Table 5 Dark Accent 3"/>
    <w:basedOn w:val="NormaleTabelle"/>
    <w:uiPriority w:val="50"/>
    <w:rsid w:val="00227F2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tternetztabelle7farbig">
    <w:name w:val="Grid Table 7 Colorful"/>
    <w:basedOn w:val="NormaleTabelle"/>
    <w:uiPriority w:val="52"/>
    <w:rsid w:val="00227F2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5dunkelAkzent6">
    <w:name w:val="Grid Table 5 Dark Accent 6"/>
    <w:basedOn w:val="NormaleTabelle"/>
    <w:uiPriority w:val="50"/>
    <w:rsid w:val="00227F2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itternetztabelle3">
    <w:name w:val="Grid Table 3"/>
    <w:basedOn w:val="NormaleTabelle"/>
    <w:uiPriority w:val="48"/>
    <w:rsid w:val="00227F2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">
    <w:name w:val="Grid Table 2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2Akzent4">
    <w:name w:val="Grid Table 2 Accent 4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itternetztabelle2Akzent3">
    <w:name w:val="Grid Table 2 Accent 3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2Akzent2">
    <w:name w:val="Grid Table 2 Accent 2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itternetztabelle2Akzent6">
    <w:name w:val="Grid Table 2 Accent 6"/>
    <w:basedOn w:val="NormaleTabelle"/>
    <w:uiPriority w:val="47"/>
    <w:rsid w:val="00227F2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header2.xml" Type="http://schemas.openxmlformats.org/officeDocument/2006/relationships/header"/>
<Relationship Id="rId11" Target="footer2.xml" Type="http://schemas.openxmlformats.org/officeDocument/2006/relationships/footer"/>
<Relationship Id="rId12" Target="header3.xml" Type="http://schemas.openxmlformats.org/officeDocument/2006/relationships/header"/>
<Relationship Id="rId13" Target="footer3.xml" Type="http://schemas.openxmlformats.org/officeDocument/2006/relationships/footer"/>
<Relationship Id="rId14" Target="header4.xml" Type="http://schemas.openxmlformats.org/officeDocument/2006/relationships/header"/>
<Relationship Id="rId15" Target="footer4.xml" Type="http://schemas.openxmlformats.org/officeDocument/2006/relationships/footer"/>
<Relationship Id="rId16" Target="media/image2.jpeg" Type="http://schemas.openxmlformats.org/officeDocument/2006/relationships/image"/>
<Relationship Id="rId17" Target="header5.xml" Type="http://schemas.openxmlformats.org/officeDocument/2006/relationships/header"/>
<Relationship Id="rId18" Target="footer5.xml" Type="http://schemas.openxmlformats.org/officeDocument/2006/relationships/footer"/>
<Relationship Id="rId19" Target="header6.xml" Type="http://schemas.openxmlformats.org/officeDocument/2006/relationships/header"/>
<Relationship Id="rId2" Target="numbering.xml" Type="http://schemas.openxmlformats.org/officeDocument/2006/relationships/numbering"/>
<Relationship Id="rId20" Target="footer6.xml" Type="http://schemas.openxmlformats.org/officeDocument/2006/relationships/footer"/>
<Relationship Id="rId21" Target="fontTable.xml" Type="http://schemas.openxmlformats.org/officeDocument/2006/relationships/fontTable"/>
<Relationship Id="rId22" Target="theme/theme1.xml" Type="http://schemas.openxmlformats.org/officeDocument/2006/relationships/theme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2.xml.rels><?xml version="1.0" encoding="UTF-8" standalone="yes"?>
<Relationships xmlns="http://schemas.openxmlformats.org/package/2006/relationships">
<Relationship Id="rId1" Target="media/image1.jpeg" Type="http://schemas.openxmlformats.org/officeDocument/2006/relationships/image"/>
</Relationships>

</file>

<file path=word/_rels/settings.xml.rels><?xml version="1.0" encoding="UTF-8" standalone="yes"?>
<Relationships xmlns="http://schemas.openxmlformats.org/package/2006/relationships">
<Relationship Id="rId1" Target="file:///C:/Users/vsokol/Downloads/Basic%20Layout.dot" TargetMode="External" Type="http://schemas.openxmlformats.org/officeDocument/2006/relationships/attachedTemplat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73D9E0-21E0-44A9-8415-9D789A06B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Layout</Template>
  <TotalTime>0</TotalTime>
  <Pages>1</Pages>
  <Words>17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Information</vt:lpstr>
    </vt:vector>
  </TitlesOfParts>
  <Company>B. Braun Melsungen AG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2016-02-09T10:51:00Z</dcterms:created>
  <dc:creator>Vladimir Sokol</dc:creator>
  <cp:lastModifiedBy>Kukanauskas, Vilius</cp:lastModifiedBy>
  <dcterms:modified xsi:type="dcterms:W3CDTF">2016-02-09T10:51:00Z</dcterms:modified>
  <cp:revision>2</cp:revision>
  <dc:title>Information</dc:title>
</cp:coreProperties>
</file>