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${headline}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${set_name}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${project_type}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no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no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