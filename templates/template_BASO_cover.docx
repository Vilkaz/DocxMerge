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${headline}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${set_name}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${project_type}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okol\Downloads\Basic%20Lay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</dc:title>
  <dc:subject/>
  <dc:creator>Vladimir Sokol</dc:creator>
  <cp:keywords/>
  <dc:description/>
  <cp:lastModifiedBy>Kukanauskas, Vilius</cp:lastModifiedBy>
  <cp:revision>2</cp:revision>
  <dcterms:created xsi:type="dcterms:W3CDTF">2016-02-09T10:51:00Z</dcterms:created>
  <dcterms:modified xsi:type="dcterms:W3CDTF">2016-02-09T10:51:00Z</dcterms:modified>
</cp:coreProperties>
</file>