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F8E89" w14:textId="77777777" w:rsidR="000D1DFC" w:rsidRPr="0016345F" w:rsidRDefault="00127F6C" w:rsidP="00AF421B">
      <w:pPr>
        <w:rPr>
          <w:rFonts w:ascii="RotisSansSerif" w:hAnsi="RotisSansSerif"/>
          <w:caps/>
          <w:color w:val="00B482"/>
          <w:sz w:val="92"/>
          <w:szCs w:val="92"/>
          <w:lang w:val="en-GB"/>
        </w:rPr>
      </w:pPr>
      <w:bookmarkStart w:id="0" w:name="_GoBack"/>
      <w:bookmarkEnd w:id="0"/>
      <w:r w:rsidRPr="0016345F">
        <w:rPr>
          <w:rFonts w:ascii="RotisSansSerif" w:hAnsi="RotisSansSerif"/>
          <w:caps/>
          <w:color w:val="00B482"/>
          <w:sz w:val="92"/>
          <w:szCs w:val="92"/>
          <w:lang w:val="en-GB"/>
        </w:rPr>
        <w:t>${headline}</w:t>
      </w:r>
    </w:p>
    <w:p w14:paraId="102C11D6" w14:textId="77777777" w:rsidR="000D1DFC" w:rsidRPr="0016345F" w:rsidRDefault="00127F6C" w:rsidP="00AF421B">
      <w:pPr>
        <w:rPr>
          <w:rFonts w:ascii="RotisSansSerif" w:hAnsi="RotisSansSerif"/>
          <w:color w:val="711E82"/>
          <w:sz w:val="56"/>
          <w:szCs w:val="56"/>
          <w:lang w:val="en-GB"/>
        </w:rPr>
        <w:sectPr w:rsidR="000D1DFC" w:rsidRPr="0016345F" w:rsidSect="00AF421B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3374" w:right="1134" w:bottom="1219" w:left="1985" w:header="907" w:footer="0" w:gutter="0"/>
          <w:cols w:space="180"/>
          <w:titlePg/>
          <w:docGrid w:linePitch="360"/>
        </w:sectPr>
      </w:pPr>
      <w:r w:rsidRPr="0016345F">
        <w:rPr>
          <w:rFonts w:ascii="RotisSansSerif" w:hAnsi="RotisSansSerif" w:cs="RotisSansSerifPro"/>
          <w:color w:val="711E82"/>
          <w:sz w:val="40"/>
          <w:szCs w:val="40"/>
          <w:lang w:val="en-GB"/>
        </w:rPr>
        <w:t>${set_name}</w:t>
      </w:r>
    </w:p>
    <w:p w14:paraId="05B50029" w14:textId="77777777" w:rsidR="000D1DFC" w:rsidRPr="0016345F" w:rsidRDefault="000D1DFC" w:rsidP="00AF421B">
      <w:pPr>
        <w:spacing w:before="40"/>
        <w:jc w:val="right"/>
        <w:rPr>
          <w:rFonts w:ascii="RotisSansSerif" w:hAnsi="RotisSansSerif"/>
          <w:sz w:val="32"/>
          <w:szCs w:val="32"/>
          <w:lang w:val="en-GB"/>
        </w:rPr>
        <w:sectPr w:rsidR="000D1DFC" w:rsidRPr="0016345F" w:rsidSect="00AF421B">
          <w:type w:val="continuous"/>
          <w:pgSz w:w="11907" w:h="16840" w:code="9"/>
          <w:pgMar w:top="3374" w:right="1134" w:bottom="1219" w:left="1985" w:header="907" w:footer="0" w:gutter="0"/>
          <w:cols w:space="213"/>
          <w:titlePg/>
          <w:docGrid w:linePitch="360"/>
        </w:sectPr>
      </w:pPr>
      <w:r w:rsidRPr="0016345F">
        <w:rPr>
          <w:rFonts w:ascii="RotisSansSerif" w:hAnsi="RotisSansSerif"/>
          <w:sz w:val="20"/>
          <w:szCs w:val="20"/>
          <w:lang w:val="en-GB"/>
        </w:rPr>
        <w:lastRenderedPageBreak/>
        <w:t>Issue test no | February 5th, 2016</w:t>
      </w:r>
    </w:p>
    <w:p w14:paraId="0BD3C7F7" w14:textId="3807D57A" w:rsidR="000D1DFC" w:rsidRPr="00261502" w:rsidRDefault="00127F6C" w:rsidP="00CA0081">
      <w:pPr>
        <w:autoSpaceDE w:val="0"/>
        <w:autoSpaceDN w:val="0"/>
        <w:adjustRightInd w:val="0"/>
        <w:spacing w:before="60" w:after="60" w:line="280" w:lineRule="exact"/>
        <w:rPr>
          <w:rFonts w:ascii="RotisSansSerif" w:hAnsi="RotisSansSerif" w:cs="RotisSansSerifPro"/>
          <w:color w:val="711E82"/>
          <w:sz w:val="20"/>
          <w:szCs w:val="20"/>
          <w:lang w:val="en-GB"/>
        </w:rPr>
        <w:sectPr w:rsidR="000D1DFC" w:rsidRPr="00261502" w:rsidSect="00CA0081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1985" w:right="1134" w:bottom="1219" w:left="1985" w:header="907" w:footer="0" w:gutter="0"/>
          <w:cols w:space="213" w:equalWidth="0">
            <w:col w:w="8788" w:space="213"/>
          </w:cols>
          <w:titlePg/>
          <w:docGrid w:linePitch="360"/>
        </w:sectPr>
      </w:pPr>
      <w:r>
        <w:rPr>
          <w:rFonts w:ascii="RotisSansSerif" w:hAnsi="RotisSansSerif" w:cs="RotisSansSerifPro"/>
          <w:color w:val="00B482"/>
          <w:lang w:val="en-GB"/>
        </w:rPr>
        <w:lastRenderedPageBreak/>
        <w:t>${</w:t>
      </w:r>
      <w:proofErr w:type="spellStart"/>
      <w:r>
        <w:rPr>
          <w:rFonts w:ascii="RotisSansSerif" w:hAnsi="RotisSansSerif" w:cs="RotisSansSerifPro"/>
          <w:color w:val="00B482"/>
          <w:lang w:val="en-GB"/>
        </w:rPr>
        <w:t>project_type</w:t>
      </w:r>
      <w:proofErr w:type="spellEnd"/>
      <w:r>
        <w:rPr>
          <w:rFonts w:ascii="RotisSansSerif" w:hAnsi="RotisSansSerif" w:cs="RotisSansSerifPro"/>
          <w:color w:val="00B482"/>
          <w:lang w:val="en-GB"/>
        </w:rPr>
        <w:t>}</w:t>
      </w:r>
    </w:p>
    <w:p w14:paraId="12BAB9DB" w14:textId="77777777" w:rsidR="000D1DFC" w:rsidRPr="00261502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" w:hAnsi="RotisSansSerif" w:cs="RotisSansSerifPro"/>
          <w:color w:val="000000"/>
          <w:sz w:val="20"/>
          <w:szCs w:val="20"/>
          <w:lang w:val="en-GB"/>
        </w:rPr>
      </w:pPr>
    </w:p>
    <w:p w14:paraId="2078D29D" w14:textId="602BFB4A" w:rsidR="000D1DFC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A1E0084" w14:textId="58317F24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F8BFEB3" w14:textId="7DE75CF8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7DDD7752" wp14:editId="4DBD41A0">
            <wp:simplePos x="0" y="0"/>
            <wp:positionH relativeFrom="column">
              <wp:posOffset>-66675</wp:posOffset>
            </wp:positionH>
            <wp:positionV relativeFrom="paragraph">
              <wp:posOffset>331470</wp:posOffset>
            </wp:positionV>
            <wp:extent cx="5259070" cy="2798445"/>
            <wp:effectExtent l="0" t="0" r="0" b="0"/>
            <wp:wrapTight wrapText="bothSides">
              <wp:wrapPolygon edited="0">
                <wp:start x="0" y="0"/>
                <wp:lineTo x="0" y="21370"/>
                <wp:lineTo x="21490" y="21370"/>
                <wp:lineTo x="21490" y="0"/>
                <wp:lineTo x="0" y="0"/>
              </wp:wrapPolygon>
            </wp:wrapTight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70DFD" w14:textId="30CB070B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1A09194" w14:textId="294530A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7FDBF7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CA73D3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6E4C3B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135482F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41EDA7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EB0B5B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C381DC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FDBFFA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5EBED75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7016D0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CC0A95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62D5BD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5298D9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629BA1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9D3DA5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F6C365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56D6F5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2542374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0E11FB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78A6BA5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45093AD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23E1BB3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3B9A9A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4AE1674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5A02F1D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D3C569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ED367E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F44E7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1840F0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240613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ADE829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5451EF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7C0EAF3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F025F9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91A129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848634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C148F2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BC3A8A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C29C2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92975B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694D9B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771608E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391F2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122BD3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CC24F9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BA12123" w14:textId="77777777" w:rsidR="005C3F9C" w:rsidRPr="00261502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  <w:sectPr w:rsidR="005C3F9C" w:rsidRPr="00261502" w:rsidSect="00CA0081">
          <w:type w:val="continuous"/>
          <w:pgSz w:w="11907" w:h="16840" w:code="9"/>
          <w:pgMar w:top="1985" w:right="1134" w:bottom="1219" w:left="1985" w:header="907" w:footer="0" w:gutter="0"/>
          <w:cols w:num="2" w:space="312"/>
          <w:titlePg/>
          <w:docGrid w:linePitch="360"/>
        </w:sectPr>
      </w:pPr>
    </w:p>
    <w:p w14:paraId="56349285" w14:textId="77777777" w:rsidR="000D1DFC" w:rsidRPr="00261502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" w:hAnsi="RotisSansSerif" w:cs="RotisSansSerifPro"/>
          <w:color w:val="000000"/>
          <w:sz w:val="20"/>
          <w:szCs w:val="20"/>
          <w:lang w:val="en-GB"/>
        </w:rPr>
      </w:pPr>
      <w:r w:rsidRPr="00F22848">
        <w:rPr>
          <w:rFonts w:ascii="RotisSansSerif" w:hAnsi="RotisSansSerif" w:cs="RotisSansSerifPro"/>
          <w:noProof/>
          <w:color w:val="000000"/>
          <w:sz w:val="20"/>
          <w:szCs w:val="20"/>
          <w:lang w:val="de-DE" w:eastAsia="de-DE"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7FC9877B" wp14:editId="715F6A26">
                <wp:simplePos x="0" y="0"/>
                <wp:positionH relativeFrom="column">
                  <wp:posOffset>-127000</wp:posOffset>
                </wp:positionH>
                <wp:positionV relativeFrom="page">
                  <wp:posOffset>9439275</wp:posOffset>
                </wp:positionV>
                <wp:extent cx="5597525" cy="466725"/>
                <wp:effectExtent l="0" t="0" r="3175" b="0"/>
                <wp:wrapSquare wrapText="bothSides"/>
                <wp:docPr id="1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7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E8C03" w14:textId="77777777" w:rsidR="000D1DFC" w:rsidRPr="002C18B1" w:rsidRDefault="000D1DFC" w:rsidP="00CA0081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B. Braun </w:t>
                            </w:r>
                            <w:proofErr w:type="spellStart"/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Melsungen</w:t>
                            </w:r>
                            <w:proofErr w:type="spellEnd"/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AG | 34209 </w:t>
                            </w:r>
                            <w:proofErr w:type="spellStart"/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Melsungen</w:t>
                            </w:r>
                            <w:proofErr w:type="spellEnd"/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| Germany</w:t>
                            </w:r>
                          </w:p>
                          <w:p w14:paraId="670E464C" w14:textId="77777777" w:rsidR="000D1DFC" w:rsidRPr="002C18B1" w:rsidRDefault="000D1DFC" w:rsidP="00CA0081">
                            <w:pPr>
                              <w:spacing w:line="280" w:lineRule="exact"/>
                              <w:rPr>
                                <w:rFonts w:ascii="RotisSansSerif" w:hAnsi="RotisSansSerif"/>
                                <w:sz w:val="20"/>
                              </w:rPr>
                            </w:pPr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Tel. +49 5661 71-0 | Fax +49 5661 71-2732 | www.bbraun.com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FC9877B" id="_x0000_t202" coordsize="21600,21600" o:spt="202" path="m0,0l0,21600,21600,21600,21600,0xe">
                <v:stroke joinstyle="miter"/>
                <v:path gradientshapeok="t" o:connecttype="rect"/>
              </v:shapetype>
              <v:shape id="Textfeld_x0020_3" o:spid="_x0000_s1026" type="#_x0000_t202" style="position:absolute;margin-left:-10pt;margin-top:743.25pt;width:440.75pt;height:36.7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" stroked="f" strokeweight=".5pt">
                <v:textbox inset="0,0,0,0">
                  <w:txbxContent>
                    <w:p w14:paraId="56BE8C03" w14:textId="77777777" w:rsidR="000D1DFC" w:rsidRPr="002C18B1" w:rsidRDefault="000D1DFC" w:rsidP="00CA0081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>B. Braun Melsungen AG | 34209 Melsungen | Germany</w:t>
                      </w:r>
                    </w:p>
                    <w:p w14:paraId="670E464C" w14:textId="77777777" w:rsidR="000D1DFC" w:rsidRPr="002C18B1" w:rsidRDefault="000D1DFC" w:rsidP="00CA0081">
                      <w:pPr>
                        <w:spacing w:line="280" w:lineRule="exact"/>
                        <w:rPr>
                          <w:rFonts w:ascii="RotisSansSerif" w:hAnsi="RotisSansSerif"/>
                          <w:sz w:val="20"/>
                        </w:rPr>
                      </w:pPr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>Tel. +49 5661 71-0 | Fax +49 5661 71-2732 | www.bbraun.com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F22848">
        <w:rPr>
          <w:rFonts w:ascii="RotisSansSerif" w:hAnsi="RotisSansSerif" w:cs="RotisSansSerifPro"/>
          <w:noProof/>
          <w:color w:val="000000"/>
          <w:sz w:val="20"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8265E" wp14:editId="4064DA03">
                <wp:simplePos x="0" y="0"/>
                <wp:positionH relativeFrom="page">
                  <wp:posOffset>0</wp:posOffset>
                </wp:positionH>
                <wp:positionV relativeFrom="page">
                  <wp:posOffset>9973310</wp:posOffset>
                </wp:positionV>
                <wp:extent cx="1134110" cy="720090"/>
                <wp:effectExtent l="0" t="0" r="8890" b="3810"/>
                <wp:wrapNone/>
                <wp:docPr id="39" name="Rechteck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4110" cy="720090"/>
                        </a:xfrm>
                        <a:prstGeom prst="rect">
                          <a:avLst/>
                        </a:prstGeom>
                        <a:solidFill>
                          <a:srgbClr val="00B4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83AB137" id="Rechteck_x0020_39" o:spid="_x0000_s1026" style="position:absolute;margin-left:0;margin-top:785.3pt;width:89.3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" fillcolor="#00b482" stroked="f" strokeweight="1pt">
                <v:path arrowok="t"/>
                <w10:wrap anchorx="page" anchory="page"/>
              </v:rect>
            </w:pict>
          </mc:Fallback>
        </mc:AlternateContent>
      </w:r>
    </w:p>
    <w:p w14:paraId="39E5EF14" w14:textId="77777777" w:rsidR="000D1DFC" w:rsidRPr="00BD29CE" w:rsidRDefault="000D1DFC" w:rsidP="008C7ED3">
      <w:pPr>
        <w:rPr>
          <w:szCs w:val="20"/>
        </w:rPr>
      </w:pPr>
    </w:p>
    <w:tbl>
      <w:tblPr>
        <w:tblStyle w:val="Gitternetztabelle2Akzent6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227F2A" w14:paraId="13E284A7" w14:textId="77777777" w:rsidTr="00C51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tcBorders>
              <w:top w:val="single" w:sz="4" w:space="0" w:color="auto"/>
            </w:tcBorders>
            <w:shd w:val="clear" w:color="auto" w:fill="82DAC1"/>
          </w:tcPr>
          <w:p w14:paraId="4511A849" w14:textId="619081AB" w:rsidR="00227F2A" w:rsidRDefault="003C4B81" w:rsidP="00D72440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set_title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tcBorders>
              <w:top w:val="single" w:sz="4" w:space="0" w:color="auto"/>
            </w:tcBorders>
            <w:shd w:val="clear" w:color="auto" w:fill="82DAC1"/>
          </w:tcPr>
          <w:p w14:paraId="5171C013" w14:textId="77777777" w:rsidR="00227F2A" w:rsidRDefault="00227F2A" w:rsidP="00D72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27F2A" w14:paraId="3216C9C6" w14:textId="77777777" w:rsidTr="00C5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7407B5C9" w14:textId="77777777" w:rsidR="00227F2A" w:rsidRDefault="00227F2A" w:rsidP="00D72440">
            <w:pPr>
              <w:rPr>
                <w:szCs w:val="20"/>
              </w:rPr>
            </w:pPr>
          </w:p>
        </w:tc>
        <w:tc>
          <w:tcPr>
            <w:tcW w:w="4389" w:type="dxa"/>
            <w:shd w:val="clear" w:color="auto" w:fill="FFFFFF" w:themeFill="background1"/>
          </w:tcPr>
          <w:p w14:paraId="66D5C5EC" w14:textId="77777777" w:rsidR="00227F2A" w:rsidRDefault="00227F2A" w:rsidP="00D72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27F2A" w14:paraId="074001B8" w14:textId="77777777" w:rsidTr="00CA2B38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2F477F02" w14:textId="603D063E" w:rsidR="00227F2A" w:rsidRDefault="00322D8D" w:rsidP="00D72440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steckbrief_id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</w:tcPr>
          <w:p w14:paraId="64E02D8A" w14:textId="6759E210" w:rsidR="00227F2A" w:rsidRDefault="00322D8D" w:rsidP="00D72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${indication}</w:t>
            </w:r>
          </w:p>
        </w:tc>
      </w:tr>
      <w:tr w:rsidR="00227F2A" w14:paraId="1CAF1113" w14:textId="77777777" w:rsidTr="00CA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1DAC1"/>
          </w:tcPr>
          <w:p w14:paraId="3D8EA99D" w14:textId="67E61CF7" w:rsidR="00227F2A" w:rsidRDefault="00322D8D" w:rsidP="00322D8D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location_label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81DAC1"/>
          </w:tcPr>
          <w:p w14:paraId="250DC799" w14:textId="70B0DF31" w:rsidR="00227F2A" w:rsidRDefault="00322D8D" w:rsidP="00D72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hospital_location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227F2A" w14:paraId="2FA35410" w14:textId="77777777" w:rsidTr="00CA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032ECD3D" w14:textId="46834A2D" w:rsidR="00227F2A" w:rsidRDefault="00322D8D" w:rsidP="00322D8D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disciplin_label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</w:tcPr>
          <w:p w14:paraId="35844DA4" w14:textId="5C7BDDF5" w:rsidR="00227F2A" w:rsidRDefault="00322D8D" w:rsidP="00D72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disciplin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227F2A" w14:paraId="70FB0E71" w14:textId="77777777" w:rsidTr="00C5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27DCBF3C" w14:textId="4F75CA6C" w:rsidR="00227F2A" w:rsidRDefault="00322D8D" w:rsidP="00D72440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set_name_label</w:t>
            </w:r>
            <w:proofErr w:type="spellEnd"/>
            <w:r>
              <w:rPr>
                <w:szCs w:val="20"/>
              </w:rPr>
              <w:t>} / ${</w:t>
            </w:r>
            <w:proofErr w:type="spellStart"/>
            <w:r>
              <w:rPr>
                <w:szCs w:val="20"/>
              </w:rPr>
              <w:t>set_number_label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FFFFFF" w:themeFill="background1"/>
          </w:tcPr>
          <w:p w14:paraId="5AA116F8" w14:textId="2B1902B7" w:rsidR="00227F2A" w:rsidRDefault="00322D8D" w:rsidP="00D72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 w:rsidR="00F6325F">
              <w:rPr>
                <w:szCs w:val="20"/>
              </w:rPr>
              <w:t>set_name</w:t>
            </w:r>
            <w:proofErr w:type="spellEnd"/>
            <w:r>
              <w:rPr>
                <w:szCs w:val="20"/>
              </w:rPr>
              <w:t>}</w:t>
            </w:r>
            <w:r w:rsidR="00F6325F">
              <w:rPr>
                <w:szCs w:val="20"/>
              </w:rPr>
              <w:t xml:space="preserve"> / ${</w:t>
            </w:r>
            <w:proofErr w:type="spellStart"/>
            <w:r w:rsidR="00F6325F">
              <w:rPr>
                <w:szCs w:val="20"/>
              </w:rPr>
              <w:t>set_number</w:t>
            </w:r>
            <w:proofErr w:type="spellEnd"/>
            <w:r w:rsidR="00F6325F">
              <w:rPr>
                <w:szCs w:val="20"/>
              </w:rPr>
              <w:t>}</w:t>
            </w:r>
          </w:p>
        </w:tc>
      </w:tr>
      <w:tr w:rsidR="00227F2A" w14:paraId="175F2F01" w14:textId="77777777" w:rsidTr="00C51A2E">
        <w:trPr>
          <w:trHeight w:val="2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6A6609E5" w14:textId="2499BAA6" w:rsidR="00227F2A" w:rsidRDefault="00F6325F" w:rsidP="00D72440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set_img_label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82DAC1"/>
          </w:tcPr>
          <w:p w14:paraId="67969857" w14:textId="48ABB799" w:rsidR="00227F2A" w:rsidRDefault="00F6325F" w:rsidP="00D72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set_img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227F2A" w14:paraId="6C3D99BF" w14:textId="77777777" w:rsidTr="00C5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399AF455" w14:textId="3DCF1899" w:rsidR="00227F2A" w:rsidRDefault="00E817F6" w:rsidP="00D72440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manufacturer_label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FFFFFF" w:themeFill="background1"/>
          </w:tcPr>
          <w:p w14:paraId="089C38D9" w14:textId="1948F74F" w:rsidR="00227F2A" w:rsidRDefault="00E817F6" w:rsidP="00D72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${manufacturer}</w:t>
            </w:r>
          </w:p>
        </w:tc>
      </w:tr>
      <w:tr w:rsidR="00227F2A" w14:paraId="50CB3EB1" w14:textId="77777777" w:rsidTr="00CA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12402814" w14:textId="19B41A4C" w:rsidR="00227F2A" w:rsidRDefault="00E817F6" w:rsidP="00D72440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model_description_label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</w:tcPr>
          <w:p w14:paraId="424E4C20" w14:textId="6CD3422A" w:rsidR="00227F2A" w:rsidRDefault="00227F2A" w:rsidP="00D72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27F2A" w14:paraId="4457E36C" w14:textId="77777777" w:rsidTr="00CA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1DAC1"/>
          </w:tcPr>
          <w:p w14:paraId="2030E8B1" w14:textId="2A79BC85" w:rsidR="00227F2A" w:rsidRDefault="00E817F6" w:rsidP="00D72440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current_maintanance_label</w:t>
            </w:r>
            <w:proofErr w:type="spellEnd"/>
            <w:r>
              <w:rPr>
                <w:szCs w:val="20"/>
              </w:rPr>
              <w:t>} / ${</w:t>
            </w:r>
            <w:proofErr w:type="spellStart"/>
            <w:r>
              <w:rPr>
                <w:szCs w:val="20"/>
              </w:rPr>
              <w:t>repair_price_label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81DAC1"/>
          </w:tcPr>
          <w:p w14:paraId="0F5B805B" w14:textId="77777777" w:rsidR="00227F2A" w:rsidRDefault="00227F2A" w:rsidP="00D72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27F2A" w14:paraId="41B0573A" w14:textId="77777777" w:rsidTr="00CA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7ABC8132" w14:textId="7250F8CA" w:rsidR="00227F2A" w:rsidRDefault="00324B29" w:rsidP="00D72440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yearOfConstruction_label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</w:tcPr>
          <w:p w14:paraId="2CB548A3" w14:textId="723229CC" w:rsidR="00227F2A" w:rsidRDefault="00324B29" w:rsidP="00D72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yearOfConstruction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227F2A" w14:paraId="0D20B666" w14:textId="77777777" w:rsidTr="00C5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250F26E3" w14:textId="73ED67FE" w:rsidR="00227F2A" w:rsidRDefault="00D70FF7" w:rsidP="00D70FF7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ps_power_concrete_permission_label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FFFFFF" w:themeFill="background1"/>
          </w:tcPr>
          <w:p w14:paraId="51538BA2" w14:textId="2C3572DA" w:rsidR="00227F2A" w:rsidRDefault="00D70FF7" w:rsidP="00D72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ps_power_concrete_permission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227F2A" w14:paraId="66C88F7E" w14:textId="77777777" w:rsidTr="00B91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2DAC1"/>
          </w:tcPr>
          <w:p w14:paraId="3B0213CA" w14:textId="2AD636E6" w:rsidR="00227F2A" w:rsidRDefault="004132A7" w:rsidP="00D72440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ps_renew_label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82DAC1"/>
          </w:tcPr>
          <w:p w14:paraId="59BDF0B7" w14:textId="0FBD7145" w:rsidR="00227F2A" w:rsidRDefault="004132A7" w:rsidP="00D72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ps_renew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4132A7" w14:paraId="2646DF55" w14:textId="77777777" w:rsidTr="00B91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3735CE02" w14:textId="2EF0E8F1" w:rsidR="004132A7" w:rsidRDefault="004132A7" w:rsidP="00D72440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 w:rsidR="00626C2F" w:rsidRPr="00626C2F">
              <w:rPr>
                <w:szCs w:val="20"/>
              </w:rPr>
              <w:t>ps_power_permission</w:t>
            </w:r>
            <w:r w:rsidR="002C595B">
              <w:rPr>
                <w:szCs w:val="20"/>
              </w:rPr>
              <w:t>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FFFFFF" w:themeFill="background1"/>
          </w:tcPr>
          <w:p w14:paraId="262CF885" w14:textId="3B7EB175" w:rsidR="004132A7" w:rsidRDefault="004132A7" w:rsidP="002C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ps_</w:t>
            </w:r>
            <w:r w:rsidR="002C595B">
              <w:rPr>
                <w:szCs w:val="20"/>
              </w:rPr>
              <w:t>power_permission</w:t>
            </w:r>
            <w:r w:rsidR="00E204BF">
              <w:rPr>
                <w:szCs w:val="20"/>
              </w:rPr>
              <w:t>_grant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4132A7" w14:paraId="4CFA2224" w14:textId="77777777" w:rsidTr="00B91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39A941BD" w14:textId="73BD1F34" w:rsidR="004132A7" w:rsidRDefault="004132A7" w:rsidP="00D72440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 w:rsidR="003143C0" w:rsidRPr="003143C0">
              <w:rPr>
                <w:szCs w:val="20"/>
              </w:rPr>
              <w:t>ps_power_set_storage_ps</w:t>
            </w:r>
            <w:r w:rsidR="003143C0">
              <w:rPr>
                <w:szCs w:val="20"/>
              </w:rPr>
              <w:t>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FFFFFF" w:themeFill="background1"/>
          </w:tcPr>
          <w:p w14:paraId="2D4BB8B7" w14:textId="003CB922" w:rsidR="004132A7" w:rsidRDefault="004132A7" w:rsidP="00D72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 w:rsidR="003143C0" w:rsidRPr="003143C0">
              <w:rPr>
                <w:szCs w:val="20"/>
              </w:rPr>
              <w:t>ps_power_set_storage_ps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4132A7" w14:paraId="4F241E62" w14:textId="77777777" w:rsidTr="00B91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2DAC1"/>
          </w:tcPr>
          <w:p w14:paraId="380F8EF6" w14:textId="5036DA6B" w:rsidR="004132A7" w:rsidRDefault="004132A7" w:rsidP="00014098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 w:rsidR="00014098">
              <w:rPr>
                <w:szCs w:val="20"/>
              </w:rPr>
              <w:t>total_new_inventory_value_label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82DAC1"/>
          </w:tcPr>
          <w:p w14:paraId="47EC4BC8" w14:textId="5E57DA3C" w:rsidR="004132A7" w:rsidRDefault="004132A7" w:rsidP="00014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 w:rsidR="00014098">
              <w:rPr>
                <w:szCs w:val="20"/>
              </w:rPr>
              <w:t>total_new_inventory_value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4132A7" w14:paraId="735AC41C" w14:textId="77777777" w:rsidTr="0001409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7B80A988" w14:textId="0770256B" w:rsidR="004132A7" w:rsidRDefault="004132A7" w:rsidP="00D72440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 w:rsidR="00014098">
              <w:rPr>
                <w:szCs w:val="20"/>
              </w:rPr>
              <w:t>KRINKO_RKI_label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FFFFFF" w:themeFill="background1"/>
          </w:tcPr>
          <w:p w14:paraId="11F4B1EE" w14:textId="546E8347" w:rsidR="004132A7" w:rsidRDefault="004132A7" w:rsidP="00014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r w:rsidR="00014098">
              <w:rPr>
                <w:szCs w:val="20"/>
              </w:rPr>
              <w:t>KRINKO</w:t>
            </w:r>
            <w:r>
              <w:rPr>
                <w:szCs w:val="20"/>
              </w:rPr>
              <w:t>_</w:t>
            </w:r>
            <w:r w:rsidR="00014098">
              <w:rPr>
                <w:szCs w:val="20"/>
              </w:rPr>
              <w:t>RKI</w:t>
            </w:r>
            <w:r>
              <w:rPr>
                <w:szCs w:val="20"/>
              </w:rPr>
              <w:t>}</w:t>
            </w:r>
          </w:p>
        </w:tc>
      </w:tr>
      <w:tr w:rsidR="004132A7" w14:paraId="79599163" w14:textId="77777777" w:rsidTr="00B91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74E2C599" w14:textId="0FF362CA" w:rsidR="004132A7" w:rsidRDefault="004132A7" w:rsidP="00014098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 w:rsidR="00014098">
              <w:rPr>
                <w:szCs w:val="20"/>
              </w:rPr>
              <w:t>to_do_label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FFFFFF" w:themeFill="background1"/>
          </w:tcPr>
          <w:p w14:paraId="3AC381DB" w14:textId="0721AA51" w:rsidR="004132A7" w:rsidRDefault="004132A7" w:rsidP="00D72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07F291A1" w14:textId="77777777" w:rsidR="000D1DFC" w:rsidRPr="00460F71" w:rsidRDefault="000D1DFC" w:rsidP="00E97A44">
      <w:pPr>
        <w:rPr>
          <w:szCs w:val="20"/>
        </w:rPr>
      </w:pPr>
    </w:p>
    <w:sectPr w:rsidR="000D1DFC" w:rsidRPr="00460F71" w:rsidSect="00227F2A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7" w:h="16840" w:code="9"/>
      <w:pgMar w:top="1985" w:right="1134" w:bottom="1219" w:left="1985" w:header="907" w:footer="0" w:gutter="0"/>
      <w:cols w:space="21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E2080" w14:textId="77777777" w:rsidR="001E4938" w:rsidRDefault="001E4938">
      <w:r>
        <w:separator/>
      </w:r>
    </w:p>
  </w:endnote>
  <w:endnote w:type="continuationSeparator" w:id="0">
    <w:p w14:paraId="60E38801" w14:textId="77777777" w:rsidR="001E4938" w:rsidRDefault="001E4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tisSansSerif">
    <w:altName w:val="Arial"/>
    <w:charset w:val="00"/>
    <w:family w:val="swiss"/>
    <w:pitch w:val="variable"/>
    <w:sig w:usb0="80000027" w:usb1="00000000" w:usb2="00000000" w:usb3="00000000" w:csb0="00000093" w:csb1="00000000"/>
  </w:font>
  <w:font w:name="RotisSansSerif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BCE31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ACEA5" w14:textId="23F5671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Pr="000647CF">
      <w:rPr>
        <w:rFonts w:ascii="RotisSansSerif" w:hAnsi="RotisSansSerif"/>
        <w:sz w:val="16"/>
        <w:szCs w:val="16"/>
        <w:lang w:val="de-DE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16345F">
      <w:rPr>
        <w:rStyle w:val="Seitenzahl"/>
        <w:rFonts w:ascii="RotisSansSerif" w:hAnsi="RotisSansSerif"/>
        <w:noProof/>
        <w:sz w:val="16"/>
        <w:szCs w:val="16"/>
      </w:rPr>
      <w:t>1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16345F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CCC7E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Pr="000647CF">
      <w:rPr>
        <w:rFonts w:ascii="RotisSansSerif" w:hAnsi="RotisSansSerif"/>
        <w:sz w:val="16"/>
        <w:szCs w:val="16"/>
        <w:lang w:val="de-DE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19D17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A4A7D" w14:textId="77777777" w:rsidR="009D0D1B" w:rsidRPr="000647CF" w:rsidRDefault="007B22F5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="009D0D1B" w:rsidRPr="000647CF">
      <w:rPr>
        <w:rFonts w:ascii="RotisSansSerif" w:hAnsi="RotisSansSerif"/>
        <w:sz w:val="16"/>
        <w:szCs w:val="16"/>
        <w:lang w:val="de-DE"/>
      </w:rPr>
      <w:t xml:space="preserve"> 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="009D0D1B"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="009D0D1B"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="009D0D1B"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="009D0D1B"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3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F1A24" w14:textId="0D31AD55" w:rsidR="009D0D1B" w:rsidRPr="000647CF" w:rsidRDefault="009D0D1B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16345F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16345F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7E10A" w14:textId="77777777" w:rsidR="001E4938" w:rsidRDefault="001E4938">
      <w:r>
        <w:separator/>
      </w:r>
    </w:p>
  </w:footnote>
  <w:footnote w:type="continuationSeparator" w:id="0">
    <w:p w14:paraId="36D3FE0C" w14:textId="77777777" w:rsidR="001E4938" w:rsidRDefault="001E4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3C057" w14:textId="77777777" w:rsidR="000D1DFC" w:rsidRPr="00403840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6B137" w14:textId="77777777" w:rsidR="000D1DFC" w:rsidRPr="009E4416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noProof/>
        <w:sz w:val="2"/>
        <w:szCs w:val="2"/>
        <w:lang w:val="de-DE" w:eastAsia="de-DE"/>
      </w:rPr>
      <w:drawing>
        <wp:anchor distT="0" distB="0" distL="114300" distR="114300" simplePos="0" relativeHeight="251660288" behindDoc="0" locked="0" layoutInCell="1" allowOverlap="1" wp14:anchorId="1D504950" wp14:editId="2C194905">
          <wp:simplePos x="0" y="0"/>
          <wp:positionH relativeFrom="column">
            <wp:posOffset>-352425</wp:posOffset>
          </wp:positionH>
          <wp:positionV relativeFrom="paragraph">
            <wp:posOffset>-206375</wp:posOffset>
          </wp:positionV>
          <wp:extent cx="1457960" cy="356870"/>
          <wp:effectExtent l="0" t="0" r="8890" b="5080"/>
          <wp:wrapNone/>
          <wp:docPr id="4" name="Grafik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960" cy="356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4416">
      <w:rPr>
        <w:rFonts w:ascii="RotisSansSerif" w:hAnsi="RotisSansSerif"/>
        <w:sz w:val="2"/>
        <w:szCs w:val="2"/>
        <w:lang w:val="de-DE"/>
      </w:rPr>
      <w:t xml:space="preserve"> </w:t>
    </w:r>
    <w:r w:rsidRPr="00F1476B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131F2E" wp14:editId="35A003CC">
              <wp:simplePos x="0" y="0"/>
              <wp:positionH relativeFrom="page">
                <wp:posOffset>0</wp:posOffset>
              </wp:positionH>
              <wp:positionV relativeFrom="page">
                <wp:posOffset>1008380</wp:posOffset>
              </wp:positionV>
              <wp:extent cx="1134110" cy="1134110"/>
              <wp:effectExtent l="0" t="0" r="8890" b="889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34110" cy="1134110"/>
                      </a:xfrm>
                      <a:prstGeom prst="rect">
                        <a:avLst/>
                      </a:prstGeom>
                      <a:solidFill>
                        <a:srgbClr val="00B48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78A4FD2" id="Rectangle_x0020_1" o:spid="_x0000_s1026" style="position:absolute;margin-left:0;margin-top:79.4pt;width:89.3pt;height:89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" fillcolor="#00b482" stroked="f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1D98C" w14:textId="77777777" w:rsidR="000D1DFC" w:rsidRPr="00403840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EFD6C" w14:textId="77777777" w:rsidR="000D1DFC" w:rsidRPr="009E4416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 w:rsidRPr="009E4416"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CC110" w14:textId="77777777" w:rsidR="009D0D1B" w:rsidRPr="00403840" w:rsidRDefault="009D0D1B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91731" w14:textId="77777777" w:rsidR="009D0D1B" w:rsidRPr="009E4416" w:rsidRDefault="009D0D1B">
    <w:pPr>
      <w:pStyle w:val="Kopfzeile"/>
      <w:rPr>
        <w:rFonts w:ascii="RotisSansSerif" w:hAnsi="RotisSansSerif"/>
        <w:sz w:val="2"/>
        <w:szCs w:val="2"/>
        <w:lang w:val="de-DE"/>
      </w:rPr>
    </w:pPr>
    <w:r w:rsidRPr="009E4416"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5157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1" w15:restartNumberingAfterBreak="0">
    <w:nsid w:val="09E42D23"/>
    <w:multiLevelType w:val="hybridMultilevel"/>
    <w:tmpl w:val="9EBC1C90"/>
    <w:lvl w:ilvl="0" w:tplc="7AB63708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2" w15:restartNumberingAfterBreak="0">
    <w:nsid w:val="0CBD6EAC"/>
    <w:multiLevelType w:val="hybridMultilevel"/>
    <w:tmpl w:val="59720154"/>
    <w:lvl w:ilvl="0" w:tplc="5636E7D2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3" w15:restartNumberingAfterBreak="0">
    <w:nsid w:val="252F31D4"/>
    <w:multiLevelType w:val="multilevel"/>
    <w:tmpl w:val="9EBC1C90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4" w15:restartNumberingAfterBreak="0">
    <w:nsid w:val="2F9D4B85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5" w15:restartNumberingAfterBreak="0">
    <w:nsid w:val="3E3A0917"/>
    <w:multiLevelType w:val="hybridMultilevel"/>
    <w:tmpl w:val="2A12447A"/>
    <w:lvl w:ilvl="0" w:tplc="8EB2D29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6" w15:restartNumberingAfterBreak="0">
    <w:nsid w:val="41633CB7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7" w15:restartNumberingAfterBreak="0">
    <w:nsid w:val="74B80E15"/>
    <w:multiLevelType w:val="hybridMultilevel"/>
    <w:tmpl w:val="F408810E"/>
    <w:lvl w:ilvl="0" w:tplc="B9EAFDFA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8" w15:restartNumberingAfterBreak="0">
    <w:nsid w:val="7A9152E9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9" w15:restartNumberingAfterBreak="0">
    <w:nsid w:val="7CDD07E1"/>
    <w:multiLevelType w:val="hybridMultilevel"/>
    <w:tmpl w:val="05D62B14"/>
    <w:lvl w:ilvl="0" w:tplc="52D0712E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FC"/>
    <w:rsid w:val="00002B5C"/>
    <w:rsid w:val="000034DD"/>
    <w:rsid w:val="00014098"/>
    <w:rsid w:val="000303F0"/>
    <w:rsid w:val="000460F1"/>
    <w:rsid w:val="00047EA1"/>
    <w:rsid w:val="000647CF"/>
    <w:rsid w:val="000666E8"/>
    <w:rsid w:val="0008033B"/>
    <w:rsid w:val="00094C75"/>
    <w:rsid w:val="000B7EAB"/>
    <w:rsid w:val="000D1DFC"/>
    <w:rsid w:val="000F2FFD"/>
    <w:rsid w:val="0010350E"/>
    <w:rsid w:val="00127F6C"/>
    <w:rsid w:val="00135C42"/>
    <w:rsid w:val="00142050"/>
    <w:rsid w:val="0016345F"/>
    <w:rsid w:val="00176293"/>
    <w:rsid w:val="001813BE"/>
    <w:rsid w:val="001A3670"/>
    <w:rsid w:val="001A4CC9"/>
    <w:rsid w:val="001B4A85"/>
    <w:rsid w:val="001E4938"/>
    <w:rsid w:val="001E6E35"/>
    <w:rsid w:val="001F069A"/>
    <w:rsid w:val="00206F35"/>
    <w:rsid w:val="002120A2"/>
    <w:rsid w:val="0021230A"/>
    <w:rsid w:val="00227F2A"/>
    <w:rsid w:val="00230056"/>
    <w:rsid w:val="0024019A"/>
    <w:rsid w:val="00242ADD"/>
    <w:rsid w:val="00255140"/>
    <w:rsid w:val="00282B73"/>
    <w:rsid w:val="00294B38"/>
    <w:rsid w:val="00295039"/>
    <w:rsid w:val="002C24F3"/>
    <w:rsid w:val="002C595B"/>
    <w:rsid w:val="002D09E1"/>
    <w:rsid w:val="003143C0"/>
    <w:rsid w:val="00314B2D"/>
    <w:rsid w:val="00322D8D"/>
    <w:rsid w:val="00324B29"/>
    <w:rsid w:val="00325472"/>
    <w:rsid w:val="00326906"/>
    <w:rsid w:val="00336085"/>
    <w:rsid w:val="0034718C"/>
    <w:rsid w:val="00353A5B"/>
    <w:rsid w:val="00357968"/>
    <w:rsid w:val="003841E4"/>
    <w:rsid w:val="00397D40"/>
    <w:rsid w:val="003A3B77"/>
    <w:rsid w:val="003C0FB6"/>
    <w:rsid w:val="003C4B81"/>
    <w:rsid w:val="003F6358"/>
    <w:rsid w:val="00403840"/>
    <w:rsid w:val="00405E5F"/>
    <w:rsid w:val="0040678F"/>
    <w:rsid w:val="004132A7"/>
    <w:rsid w:val="00440890"/>
    <w:rsid w:val="00445248"/>
    <w:rsid w:val="0044603F"/>
    <w:rsid w:val="00460F71"/>
    <w:rsid w:val="00463ACE"/>
    <w:rsid w:val="004815AA"/>
    <w:rsid w:val="00486EC8"/>
    <w:rsid w:val="00535454"/>
    <w:rsid w:val="00551EE8"/>
    <w:rsid w:val="005817E6"/>
    <w:rsid w:val="005C3F9C"/>
    <w:rsid w:val="005E4D2B"/>
    <w:rsid w:val="005F01DA"/>
    <w:rsid w:val="006114E4"/>
    <w:rsid w:val="00626C2F"/>
    <w:rsid w:val="00633E97"/>
    <w:rsid w:val="006409AF"/>
    <w:rsid w:val="00647D8B"/>
    <w:rsid w:val="006934CB"/>
    <w:rsid w:val="00695028"/>
    <w:rsid w:val="006B4781"/>
    <w:rsid w:val="006C0DFD"/>
    <w:rsid w:val="006D687E"/>
    <w:rsid w:val="006E5CCE"/>
    <w:rsid w:val="006F71EE"/>
    <w:rsid w:val="00734559"/>
    <w:rsid w:val="007456C8"/>
    <w:rsid w:val="00751C86"/>
    <w:rsid w:val="00785D40"/>
    <w:rsid w:val="00786B08"/>
    <w:rsid w:val="007904AC"/>
    <w:rsid w:val="00792A7B"/>
    <w:rsid w:val="007B22F5"/>
    <w:rsid w:val="007F76A6"/>
    <w:rsid w:val="00821607"/>
    <w:rsid w:val="00837CF5"/>
    <w:rsid w:val="008667F4"/>
    <w:rsid w:val="008D00A3"/>
    <w:rsid w:val="008E09C2"/>
    <w:rsid w:val="008F274E"/>
    <w:rsid w:val="00901B63"/>
    <w:rsid w:val="00925DFC"/>
    <w:rsid w:val="0093086F"/>
    <w:rsid w:val="00942D49"/>
    <w:rsid w:val="009B3843"/>
    <w:rsid w:val="009B6A48"/>
    <w:rsid w:val="009D0D1B"/>
    <w:rsid w:val="009D25FA"/>
    <w:rsid w:val="009E4416"/>
    <w:rsid w:val="009F216F"/>
    <w:rsid w:val="00A14A14"/>
    <w:rsid w:val="00A87270"/>
    <w:rsid w:val="00A93215"/>
    <w:rsid w:val="00AB798A"/>
    <w:rsid w:val="00AD0876"/>
    <w:rsid w:val="00AF55A8"/>
    <w:rsid w:val="00AF7EDB"/>
    <w:rsid w:val="00B07124"/>
    <w:rsid w:val="00B277DD"/>
    <w:rsid w:val="00B37B85"/>
    <w:rsid w:val="00B404EF"/>
    <w:rsid w:val="00B4523F"/>
    <w:rsid w:val="00B748B0"/>
    <w:rsid w:val="00B91862"/>
    <w:rsid w:val="00BC4B02"/>
    <w:rsid w:val="00BD29CE"/>
    <w:rsid w:val="00C33D22"/>
    <w:rsid w:val="00C51A2E"/>
    <w:rsid w:val="00C56AEE"/>
    <w:rsid w:val="00C65F97"/>
    <w:rsid w:val="00C83018"/>
    <w:rsid w:val="00C8730C"/>
    <w:rsid w:val="00CA2B38"/>
    <w:rsid w:val="00CB7AF3"/>
    <w:rsid w:val="00CE2792"/>
    <w:rsid w:val="00CF6B6A"/>
    <w:rsid w:val="00CF7272"/>
    <w:rsid w:val="00D36794"/>
    <w:rsid w:val="00D6516F"/>
    <w:rsid w:val="00D66A78"/>
    <w:rsid w:val="00D70FF7"/>
    <w:rsid w:val="00D71FB2"/>
    <w:rsid w:val="00D7250A"/>
    <w:rsid w:val="00D80622"/>
    <w:rsid w:val="00DF5E2B"/>
    <w:rsid w:val="00E204BF"/>
    <w:rsid w:val="00E817F6"/>
    <w:rsid w:val="00E97A44"/>
    <w:rsid w:val="00ED1BF5"/>
    <w:rsid w:val="00ED374E"/>
    <w:rsid w:val="00EE5418"/>
    <w:rsid w:val="00EF2DF3"/>
    <w:rsid w:val="00EF3574"/>
    <w:rsid w:val="00F154B9"/>
    <w:rsid w:val="00F21424"/>
    <w:rsid w:val="00F23186"/>
    <w:rsid w:val="00F508C5"/>
    <w:rsid w:val="00F6325F"/>
    <w:rsid w:val="00F8049F"/>
    <w:rsid w:val="00FA0814"/>
    <w:rsid w:val="00FD4E8D"/>
    <w:rsid w:val="00FF18AC"/>
    <w:rsid w:val="00F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A45B5"/>
  <w15:chartTrackingRefBased/>
  <w15:docId w15:val="{1865EFA0-E05A-4B4B-8913-08B381C0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97D40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397D40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647CF"/>
  </w:style>
  <w:style w:type="character" w:styleId="Hyperlink">
    <w:name w:val="Hyperlink"/>
    <w:basedOn w:val="Absatz-Standardschriftart"/>
    <w:uiPriority w:val="99"/>
    <w:unhideWhenUsed/>
    <w:rsid w:val="0035796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22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227F2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5dunkelAkzent3">
    <w:name w:val="List Table 5 Dark Accent 3"/>
    <w:basedOn w:val="NormaleTabelle"/>
    <w:uiPriority w:val="50"/>
    <w:rsid w:val="00227F2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tternetztabelle7farbig">
    <w:name w:val="Grid Table 7 Colorful"/>
    <w:basedOn w:val="NormaleTabelle"/>
    <w:uiPriority w:val="52"/>
    <w:rsid w:val="00227F2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6">
    <w:name w:val="Grid Table 5 Dark Accent 6"/>
    <w:basedOn w:val="NormaleTabelle"/>
    <w:uiPriority w:val="50"/>
    <w:rsid w:val="00227F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3">
    <w:name w:val="Grid Table 3"/>
    <w:basedOn w:val="NormaleTabelle"/>
    <w:uiPriority w:val="48"/>
    <w:rsid w:val="00227F2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">
    <w:name w:val="Grid Table 2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2Akzent4">
    <w:name w:val="Grid Table 2 Accent 4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3">
    <w:name w:val="Grid Table 2 Accent 3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2">
    <w:name w:val="Grid Table 2 Accent 2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2Akzent6">
    <w:name w:val="Grid Table 2 Accent 6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okol\Downloads\Basic%20Layou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471CFB-C0CF-46A4-B9EE-6CC70555D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Layout</Template>
  <TotalTime>0</TotalTime>
  <Pages>2</Pages>
  <Words>118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Information</vt:lpstr>
    </vt:vector>
  </TitlesOfParts>
  <Company>B. Braun Melsungen AG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</dc:title>
  <dc:subject/>
  <dc:creator>Vladimir Sokol</dc:creator>
  <cp:keywords/>
  <dc:description/>
  <cp:lastModifiedBy>Kukanauskas, Vilius</cp:lastModifiedBy>
  <cp:revision>2</cp:revision>
  <dcterms:created xsi:type="dcterms:W3CDTF">2016-02-09T10:11:00Z</dcterms:created>
  <dcterms:modified xsi:type="dcterms:W3CDTF">2016-02-09T10:11:00Z</dcterms:modified>
</cp:coreProperties>
</file>